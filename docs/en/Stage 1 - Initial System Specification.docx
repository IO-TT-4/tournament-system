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E65B" w14:textId="77777777" w:rsidR="00790A4A" w:rsidRPr="00E85DD9" w:rsidRDefault="00790A4A">
      <w:pPr>
        <w:rPr>
          <w:szCs w:val="24"/>
        </w:rPr>
      </w:pPr>
    </w:p>
    <w:p w14:paraId="37C0E9EE" w14:textId="77777777" w:rsidR="008D4FE0" w:rsidRPr="00E85DD9" w:rsidRDefault="008D4FE0">
      <w:pPr>
        <w:rPr>
          <w:szCs w:val="24"/>
        </w:rPr>
      </w:pPr>
    </w:p>
    <w:p w14:paraId="7EDB2421" w14:textId="77777777" w:rsidR="008D4FE0" w:rsidRPr="00E85DD9" w:rsidRDefault="008D4FE0">
      <w:pPr>
        <w:rPr>
          <w:szCs w:val="24"/>
        </w:rPr>
      </w:pPr>
    </w:p>
    <w:p w14:paraId="38060092" w14:textId="77777777" w:rsidR="008D4FE0" w:rsidRPr="00E85DD9" w:rsidRDefault="008D4FE0">
      <w:pPr>
        <w:rPr>
          <w:szCs w:val="24"/>
        </w:rPr>
      </w:pPr>
    </w:p>
    <w:p w14:paraId="5950C12C" w14:textId="77777777" w:rsidR="008D4FE0" w:rsidRPr="00E85DD9" w:rsidRDefault="008D4FE0">
      <w:pPr>
        <w:rPr>
          <w:szCs w:val="24"/>
        </w:rPr>
      </w:pPr>
    </w:p>
    <w:p w14:paraId="0A0F908D" w14:textId="77777777" w:rsidR="008D4FE0" w:rsidRPr="00E85DD9" w:rsidRDefault="008D4FE0">
      <w:pPr>
        <w:rPr>
          <w:szCs w:val="24"/>
        </w:rPr>
      </w:pPr>
    </w:p>
    <w:p w14:paraId="1229235A" w14:textId="77777777" w:rsidR="008D4FE0" w:rsidRPr="00E85DD9" w:rsidRDefault="008D4FE0">
      <w:pPr>
        <w:rPr>
          <w:szCs w:val="24"/>
        </w:rPr>
      </w:pPr>
    </w:p>
    <w:p w14:paraId="4F3DFB07" w14:textId="77777777" w:rsidR="008D4FE0" w:rsidRPr="00E85DD9" w:rsidRDefault="008D4FE0">
      <w:pPr>
        <w:rPr>
          <w:szCs w:val="24"/>
        </w:rPr>
      </w:pPr>
    </w:p>
    <w:p w14:paraId="17D41263" w14:textId="77777777" w:rsidR="008D4FE0" w:rsidRPr="00E85DD9" w:rsidRDefault="008D4FE0">
      <w:pPr>
        <w:rPr>
          <w:szCs w:val="24"/>
        </w:rPr>
      </w:pPr>
    </w:p>
    <w:p w14:paraId="3DD22772" w14:textId="77777777" w:rsidR="008D4FE0" w:rsidRPr="00E85DD9" w:rsidRDefault="00E85DD9" w:rsidP="008D4F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Tournament Management System</w:t>
      </w:r>
    </w:p>
    <w:p w14:paraId="42402531" w14:textId="77777777" w:rsidR="006C1A8B" w:rsidRPr="00E85DD9" w:rsidRDefault="00E85DD9" w:rsidP="006C1A8B">
      <w:pPr>
        <w:jc w:val="center"/>
        <w:rPr>
          <w:szCs w:val="24"/>
        </w:rPr>
      </w:pPr>
      <w:r>
        <w:rPr>
          <w:szCs w:val="24"/>
        </w:rPr>
        <w:t>A universal platform for creating and tracking various types</w:t>
      </w:r>
      <w:r>
        <w:rPr>
          <w:szCs w:val="24"/>
        </w:rPr>
        <w:br/>
        <w:t>of tournaments, such as e-sports and board games</w:t>
      </w:r>
    </w:p>
    <w:p w14:paraId="31DFAE68" w14:textId="77777777" w:rsidR="006C1A8B" w:rsidRDefault="006C1A8B" w:rsidP="006C1A8B">
      <w:pPr>
        <w:jc w:val="center"/>
        <w:rPr>
          <w:szCs w:val="24"/>
        </w:rPr>
      </w:pPr>
    </w:p>
    <w:p w14:paraId="6D328AF2" w14:textId="77777777" w:rsidR="00E85DD9" w:rsidRDefault="00E85DD9" w:rsidP="006C1A8B">
      <w:pPr>
        <w:jc w:val="center"/>
        <w:rPr>
          <w:szCs w:val="24"/>
        </w:rPr>
      </w:pPr>
    </w:p>
    <w:p w14:paraId="47094479" w14:textId="77777777" w:rsidR="00F0218B" w:rsidRPr="00E85DD9" w:rsidRDefault="00F0218B" w:rsidP="006C1A8B">
      <w:pPr>
        <w:jc w:val="center"/>
        <w:rPr>
          <w:szCs w:val="24"/>
        </w:rPr>
      </w:pPr>
    </w:p>
    <w:p w14:paraId="4994B8CA" w14:textId="6C4A22AD" w:rsidR="006C1A8B" w:rsidRPr="000B1FF7" w:rsidRDefault="000B1FF7" w:rsidP="006C1A8B">
      <w:pPr>
        <w:jc w:val="center"/>
        <w:rPr>
          <w:sz w:val="28"/>
          <w:szCs w:val="28"/>
        </w:rPr>
      </w:pPr>
      <w:r w:rsidRPr="000B1FF7">
        <w:rPr>
          <w:sz w:val="28"/>
          <w:szCs w:val="28"/>
        </w:rPr>
        <w:t>Stage 1: Initial System Specification</w:t>
      </w:r>
    </w:p>
    <w:p w14:paraId="6981E743" w14:textId="77777777" w:rsidR="006C1A8B" w:rsidRPr="00E85DD9" w:rsidRDefault="006C1A8B" w:rsidP="006C1A8B">
      <w:pPr>
        <w:jc w:val="center"/>
        <w:rPr>
          <w:szCs w:val="24"/>
        </w:rPr>
      </w:pPr>
    </w:p>
    <w:p w14:paraId="3791D2ED" w14:textId="77777777" w:rsidR="006C1A8B" w:rsidRPr="00E85DD9" w:rsidRDefault="006C1A8B" w:rsidP="006C1A8B">
      <w:pPr>
        <w:jc w:val="center"/>
        <w:rPr>
          <w:szCs w:val="24"/>
        </w:rPr>
      </w:pPr>
    </w:p>
    <w:p w14:paraId="7055A2EA" w14:textId="77777777" w:rsidR="006C1A8B" w:rsidRPr="00E85DD9" w:rsidRDefault="006C1A8B" w:rsidP="006C1A8B">
      <w:pPr>
        <w:jc w:val="center"/>
        <w:rPr>
          <w:szCs w:val="24"/>
        </w:rPr>
      </w:pPr>
    </w:p>
    <w:p w14:paraId="2057DC87" w14:textId="77777777" w:rsidR="00071E85" w:rsidRPr="00E85DD9" w:rsidRDefault="00071E85" w:rsidP="006C1A8B">
      <w:pPr>
        <w:jc w:val="center"/>
        <w:rPr>
          <w:szCs w:val="24"/>
        </w:rPr>
      </w:pPr>
    </w:p>
    <w:p w14:paraId="65B3E1B6" w14:textId="77777777" w:rsidR="00071E85" w:rsidRPr="00E85DD9" w:rsidRDefault="00071E85" w:rsidP="006C1A8B">
      <w:pPr>
        <w:jc w:val="center"/>
        <w:rPr>
          <w:szCs w:val="24"/>
        </w:rPr>
      </w:pPr>
    </w:p>
    <w:p w14:paraId="40E6E593" w14:textId="77777777" w:rsidR="00071E85" w:rsidRPr="00E85DD9" w:rsidRDefault="00071E85" w:rsidP="006C1A8B">
      <w:pPr>
        <w:jc w:val="center"/>
        <w:rPr>
          <w:szCs w:val="24"/>
        </w:rPr>
      </w:pPr>
    </w:p>
    <w:p w14:paraId="750205CD" w14:textId="77777777" w:rsidR="006C1A8B" w:rsidRPr="00E85DD9" w:rsidRDefault="00E85DD9" w:rsidP="00071E85">
      <w:pPr>
        <w:rPr>
          <w:b/>
          <w:bCs/>
          <w:szCs w:val="24"/>
        </w:rPr>
      </w:pPr>
      <w:r>
        <w:rPr>
          <w:b/>
          <w:bCs/>
          <w:szCs w:val="24"/>
        </w:rPr>
        <w:t>Project Team</w:t>
      </w:r>
      <w:r w:rsidR="006C1A8B" w:rsidRPr="00E85DD9">
        <w:rPr>
          <w:b/>
          <w:bCs/>
          <w:szCs w:val="24"/>
        </w:rPr>
        <w:t>:</w:t>
      </w:r>
    </w:p>
    <w:p w14:paraId="69A57BA9" w14:textId="77777777" w:rsidR="006C1A8B" w:rsidRPr="00E85DD9" w:rsidRDefault="006C1A8B" w:rsidP="00071E85">
      <w:pPr>
        <w:rPr>
          <w:szCs w:val="24"/>
        </w:rPr>
      </w:pPr>
      <w:r w:rsidRPr="00E85DD9">
        <w:rPr>
          <w:szCs w:val="24"/>
        </w:rPr>
        <w:t>Piotr Maj</w:t>
      </w:r>
      <w:r w:rsidR="00BD7C02">
        <w:rPr>
          <w:szCs w:val="24"/>
        </w:rPr>
        <w:t xml:space="preserve"> – Project Manager/Technical Lead</w:t>
      </w:r>
    </w:p>
    <w:p w14:paraId="0C85FBB5" w14:textId="77777777" w:rsidR="006C1A8B" w:rsidRPr="000B1FF7" w:rsidRDefault="006C1A8B" w:rsidP="00071E85">
      <w:pPr>
        <w:rPr>
          <w:szCs w:val="24"/>
        </w:rPr>
      </w:pPr>
      <w:r w:rsidRPr="000B1FF7">
        <w:rPr>
          <w:szCs w:val="24"/>
        </w:rPr>
        <w:t xml:space="preserve">Bartosz </w:t>
      </w:r>
      <w:proofErr w:type="spellStart"/>
      <w:r w:rsidRPr="000B1FF7">
        <w:rPr>
          <w:szCs w:val="24"/>
        </w:rPr>
        <w:t>Jędryka</w:t>
      </w:r>
      <w:proofErr w:type="spellEnd"/>
      <w:r w:rsidR="00BD7C02" w:rsidRPr="000B1FF7">
        <w:rPr>
          <w:szCs w:val="24"/>
        </w:rPr>
        <w:t xml:space="preserve"> – Software Developer</w:t>
      </w:r>
    </w:p>
    <w:p w14:paraId="0B160528" w14:textId="77777777" w:rsidR="006C1A8B" w:rsidRPr="00BD7C02" w:rsidRDefault="006C1A8B" w:rsidP="00071E85">
      <w:pPr>
        <w:rPr>
          <w:szCs w:val="24"/>
        </w:rPr>
      </w:pPr>
      <w:r w:rsidRPr="00BD7C02">
        <w:rPr>
          <w:szCs w:val="24"/>
        </w:rPr>
        <w:t>Aleksandra Kuś</w:t>
      </w:r>
      <w:r w:rsidR="00BD7C02" w:rsidRPr="00BD7C02">
        <w:rPr>
          <w:szCs w:val="24"/>
        </w:rPr>
        <w:t xml:space="preserve"> </w:t>
      </w:r>
      <w:r w:rsidR="00F0218B">
        <w:rPr>
          <w:szCs w:val="24"/>
        </w:rPr>
        <w:t>– T</w:t>
      </w:r>
      <w:r w:rsidR="00BD7C02">
        <w:rPr>
          <w:szCs w:val="24"/>
        </w:rPr>
        <w:t>ester</w:t>
      </w:r>
    </w:p>
    <w:p w14:paraId="66D07E0F" w14:textId="77777777" w:rsidR="006C1A8B" w:rsidRPr="00BD7C02" w:rsidRDefault="006C1A8B" w:rsidP="00071E85">
      <w:pPr>
        <w:rPr>
          <w:szCs w:val="24"/>
        </w:rPr>
      </w:pPr>
      <w:r w:rsidRPr="00BD7C02">
        <w:rPr>
          <w:szCs w:val="24"/>
        </w:rPr>
        <w:t>Wojciech Pędziwiatr</w:t>
      </w:r>
      <w:r w:rsidR="00BD7C02" w:rsidRPr="00BD7C02">
        <w:rPr>
          <w:szCs w:val="24"/>
        </w:rPr>
        <w:t xml:space="preserve"> </w:t>
      </w:r>
      <w:r w:rsidR="00BD7C02">
        <w:rPr>
          <w:szCs w:val="24"/>
        </w:rPr>
        <w:t>– S</w:t>
      </w:r>
      <w:r w:rsidR="00BD7C02" w:rsidRPr="00BD7C02">
        <w:rPr>
          <w:szCs w:val="24"/>
        </w:rPr>
        <w:t>oftware Developer</w:t>
      </w:r>
    </w:p>
    <w:p w14:paraId="6780FDEF" w14:textId="77777777" w:rsidR="006C1A8B" w:rsidRPr="00E85DD9" w:rsidRDefault="006C1A8B" w:rsidP="00071E85">
      <w:pPr>
        <w:rPr>
          <w:szCs w:val="24"/>
        </w:rPr>
      </w:pPr>
      <w:r w:rsidRPr="00E85DD9">
        <w:rPr>
          <w:szCs w:val="24"/>
        </w:rPr>
        <w:t>Adrian Suchenia</w:t>
      </w:r>
      <w:r w:rsidR="00BD7C02">
        <w:rPr>
          <w:szCs w:val="24"/>
        </w:rPr>
        <w:t xml:space="preserve"> – S</w:t>
      </w:r>
      <w:r w:rsidR="00BD7C02" w:rsidRPr="00BD7C02">
        <w:rPr>
          <w:szCs w:val="24"/>
        </w:rPr>
        <w:t>oftware Developer</w:t>
      </w:r>
    </w:p>
    <w:p w14:paraId="5A9A96A9" w14:textId="0EDA53FE" w:rsidR="00071E85" w:rsidRDefault="00E85DD9" w:rsidP="00071E85">
      <w:pPr>
        <w:rPr>
          <w:szCs w:val="24"/>
        </w:rPr>
      </w:pPr>
      <w:r w:rsidRPr="00E85DD9">
        <w:rPr>
          <w:b/>
          <w:bCs/>
          <w:szCs w:val="24"/>
        </w:rPr>
        <w:t>Contact</w:t>
      </w:r>
      <w:r w:rsidR="006C1A8B" w:rsidRPr="00E85DD9">
        <w:rPr>
          <w:b/>
          <w:bCs/>
          <w:szCs w:val="24"/>
        </w:rPr>
        <w:t xml:space="preserve"> (</w:t>
      </w:r>
      <w:r w:rsidRPr="00E85DD9">
        <w:rPr>
          <w:b/>
          <w:bCs/>
          <w:szCs w:val="24"/>
        </w:rPr>
        <w:t>Project Manager</w:t>
      </w:r>
      <w:r w:rsidR="006C1A8B" w:rsidRPr="00E85DD9">
        <w:rPr>
          <w:b/>
          <w:bCs/>
          <w:szCs w:val="24"/>
        </w:rPr>
        <w:t>):</w:t>
      </w:r>
      <w:r w:rsidR="006C1A8B" w:rsidRPr="00E85DD9">
        <w:rPr>
          <w:szCs w:val="24"/>
        </w:rPr>
        <w:t xml:space="preserve"> </w:t>
      </w:r>
      <w:hyperlink r:id="rId8" w:history="1">
        <w:r w:rsidR="000B1FF7" w:rsidRPr="006C2CB8">
          <w:rPr>
            <w:rStyle w:val="Hipercze"/>
            <w:szCs w:val="24"/>
          </w:rPr>
          <w:t>pm311399@student.polsl.pl</w:t>
        </w:r>
      </w:hyperlink>
    </w:p>
    <w:p w14:paraId="213960D8" w14:textId="7CB1DD2C" w:rsidR="000B1FF7" w:rsidRDefault="000B1FF7" w:rsidP="000B1FF7">
      <w:pPr>
        <w:pStyle w:val="Nagwek1"/>
        <w:numPr>
          <w:ilvl w:val="0"/>
          <w:numId w:val="4"/>
        </w:numPr>
      </w:pPr>
      <w:r>
        <w:lastRenderedPageBreak/>
        <w:t>Introduction</w:t>
      </w:r>
    </w:p>
    <w:p w14:paraId="1C33B49F" w14:textId="167A56AE" w:rsidR="000B1FF7" w:rsidRPr="000B1FF7" w:rsidRDefault="000B1FF7" w:rsidP="000B1FF7">
      <w:pPr>
        <w:pStyle w:val="Nagwek2"/>
      </w:pPr>
      <w:r>
        <w:t>Project objective</w:t>
      </w:r>
    </w:p>
    <w:p w14:paraId="2AFCDD21" w14:textId="77777777" w:rsidR="000B1FF7" w:rsidRDefault="000B1FF7" w:rsidP="000B1FF7">
      <w:pPr>
        <w:ind w:left="360"/>
      </w:pPr>
      <w:r>
        <w:t>The objective of the project is to design and implement a universal tournament management platform (hereinafter: the “System”). The System will enable creation of tournaments for various disciplines (e.g., e-sports, board games, amateur competitions), automatic generation of brackets according to a selected tournament system, registration of participants (individuals and teams), input and presentation of results, and storage of historical data.</w:t>
      </w:r>
    </w:p>
    <w:p w14:paraId="748EE063" w14:textId="41BBFA9A" w:rsidR="000B1FF7" w:rsidRDefault="000B1FF7" w:rsidP="000B1FF7">
      <w:pPr>
        <w:ind w:left="360"/>
      </w:pPr>
      <w:r>
        <w:t>The System is intended primarily to facilitate the work of organizers and referees and to provide spectators and participants with a clear and reliable source of information about match progress and outcomes.</w:t>
      </w:r>
    </w:p>
    <w:p w14:paraId="37C8A598" w14:textId="79EE7F29" w:rsidR="000B1FF7" w:rsidRDefault="000B1FF7" w:rsidP="000B1FF7">
      <w:pPr>
        <w:pStyle w:val="Nagwek2"/>
      </w:pPr>
      <w:r>
        <w:t>Project scope</w:t>
      </w:r>
    </w:p>
    <w:p w14:paraId="77730DA5" w14:textId="430E56DF" w:rsidR="000B1FF7" w:rsidRDefault="000B1FF7" w:rsidP="000B1FF7">
      <w:pPr>
        <w:ind w:left="360"/>
      </w:pPr>
      <w:r>
        <w:t>In-scope functionalities:</w:t>
      </w:r>
    </w:p>
    <w:p w14:paraId="7E626369" w14:textId="7D7D17FE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User registration and login.</w:t>
      </w:r>
    </w:p>
    <w:p w14:paraId="710EAE6D" w14:textId="6709C951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Tournament creation with choice of game template and tournament system (Single Elimination, Double Elimination, Round Robin, Swiss, Table-based).</w:t>
      </w:r>
    </w:p>
    <w:p w14:paraId="3CF52337" w14:textId="6A66063A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Configuration of visibility (public/private), registration rules (open / registered-only), participant limits, and local moderators.</w:t>
      </w:r>
    </w:p>
    <w:p w14:paraId="094CABEB" w14:textId="1568A3F1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Participant registration (individuals and teams), CSV import of participants.</w:t>
      </w:r>
    </w:p>
    <w:p w14:paraId="16B3E522" w14:textId="3F35FE46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Automatic bracket / pairing generation according to the selected tournament system.</w:t>
      </w:r>
    </w:p>
    <w:p w14:paraId="156827EC" w14:textId="54D30A11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Result entry by authorized users (organizer/moderator) — both as events (e.g., goals, rounds) and as final match results.</w:t>
      </w:r>
    </w:p>
    <w:p w14:paraId="6935A5B6" w14:textId="30D775E8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Display of brackets, match results, rankings and tournament history (archive).</w:t>
      </w:r>
    </w:p>
    <w:p w14:paraId="41EECEE7" w14:textId="4D5429E1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Basic REST API for integration and automation (high-level mention only, no endpoint specification).</w:t>
      </w:r>
    </w:p>
    <w:p w14:paraId="37D3AD9B" w14:textId="3170E096" w:rsidR="000B1FF7" w:rsidRDefault="000B1FF7" w:rsidP="000B1FF7">
      <w:pPr>
        <w:pStyle w:val="Akapitzlist"/>
        <w:numPr>
          <w:ilvl w:val="0"/>
          <w:numId w:val="5"/>
        </w:numPr>
        <w:ind w:left="1080"/>
      </w:pPr>
      <w:r>
        <w:t>Audit logging (recording result changes and the user who performed them).</w:t>
      </w:r>
    </w:p>
    <w:p w14:paraId="2E87A1CF" w14:textId="77777777" w:rsidR="000B1FF7" w:rsidRDefault="000B1FF7" w:rsidP="000B1FF7">
      <w:pPr>
        <w:pStyle w:val="Akapitzlist"/>
        <w:ind w:left="1080"/>
      </w:pPr>
    </w:p>
    <w:p w14:paraId="63275413" w14:textId="77777777" w:rsidR="000B1FF7" w:rsidRDefault="000B1FF7" w:rsidP="000B1FF7">
      <w:pPr>
        <w:ind w:left="426"/>
      </w:pPr>
      <w:r>
        <w:t>In-scope functionalities:</w:t>
      </w:r>
    </w:p>
    <w:p w14:paraId="0DD19627" w14:textId="10435DC3" w:rsidR="000B1FF7" w:rsidRDefault="000B1FF7" w:rsidP="000B1FF7">
      <w:pPr>
        <w:pStyle w:val="Akapitzlist"/>
        <w:numPr>
          <w:ilvl w:val="0"/>
          <w:numId w:val="6"/>
        </w:numPr>
      </w:pPr>
      <w:r>
        <w:t>Video streaming and integration with streaming platforms.</w:t>
      </w:r>
    </w:p>
    <w:p w14:paraId="2EE546BB" w14:textId="0370AEF3" w:rsidR="000B1FF7" w:rsidRDefault="000B1FF7" w:rsidP="000B1FF7">
      <w:pPr>
        <w:pStyle w:val="Akapitzlist"/>
        <w:numPr>
          <w:ilvl w:val="0"/>
          <w:numId w:val="6"/>
        </w:numPr>
      </w:pPr>
      <w:r>
        <w:t>Advanced real-time mechanisms (</w:t>
      </w:r>
      <w:proofErr w:type="spellStart"/>
      <w:r>
        <w:t>WebSockets</w:t>
      </w:r>
      <w:proofErr w:type="spellEnd"/>
      <w:r>
        <w:t>) beyond optional live features.</w:t>
      </w:r>
    </w:p>
    <w:p w14:paraId="571DC126" w14:textId="14F46118" w:rsidR="000B1FF7" w:rsidRDefault="000B1FF7" w:rsidP="000B1FF7">
      <w:pPr>
        <w:pStyle w:val="Akapitzlist"/>
        <w:numPr>
          <w:ilvl w:val="0"/>
          <w:numId w:val="6"/>
        </w:numPr>
      </w:pPr>
      <w:r>
        <w:t>Payments and entry fee systems.</w:t>
      </w:r>
    </w:p>
    <w:p w14:paraId="45871369" w14:textId="2B87B54F" w:rsidR="000B1FF7" w:rsidRDefault="000B1FF7" w:rsidP="000B1FF7">
      <w:pPr>
        <w:pStyle w:val="Akapitzlist"/>
        <w:numPr>
          <w:ilvl w:val="0"/>
          <w:numId w:val="6"/>
        </w:numPr>
      </w:pPr>
      <w:r>
        <w:t>Advanced statistical analysis / machine learning features.</w:t>
      </w:r>
    </w:p>
    <w:p w14:paraId="7BA3A490" w14:textId="3A51B787" w:rsidR="000B1FF7" w:rsidRDefault="000B1FF7" w:rsidP="000B1FF7">
      <w:pPr>
        <w:pStyle w:val="Nagwek2"/>
      </w:pPr>
      <w:r>
        <w:lastRenderedPageBreak/>
        <w:t>Stakeholders</w:t>
      </w:r>
    </w:p>
    <w:p w14:paraId="00DAB821" w14:textId="69B54E9A" w:rsidR="000B1FF7" w:rsidRDefault="000B1FF7" w:rsidP="000B1FF7">
      <w:pPr>
        <w:pStyle w:val="Akapitzlist"/>
        <w:keepNext/>
        <w:keepLines/>
        <w:numPr>
          <w:ilvl w:val="0"/>
          <w:numId w:val="7"/>
        </w:numPr>
      </w:pPr>
      <w:r w:rsidRPr="000B1FF7">
        <w:rPr>
          <w:b/>
          <w:bCs/>
        </w:rPr>
        <w:t>Tournament organizers</w:t>
      </w:r>
      <w:r>
        <w:t xml:space="preserve"> — create tournaments, configure settings, add moderators.</w:t>
      </w:r>
    </w:p>
    <w:p w14:paraId="7CA38F62" w14:textId="6B955158" w:rsidR="000B1FF7" w:rsidRDefault="000B1FF7" w:rsidP="000B1FF7">
      <w:pPr>
        <w:pStyle w:val="Akapitzlist"/>
        <w:keepNext/>
        <w:keepLines/>
        <w:numPr>
          <w:ilvl w:val="0"/>
          <w:numId w:val="7"/>
        </w:numPr>
      </w:pPr>
      <w:r w:rsidRPr="000B1FF7">
        <w:rPr>
          <w:b/>
          <w:bCs/>
        </w:rPr>
        <w:t>Moderators / Referees</w:t>
      </w:r>
      <w:r>
        <w:t xml:space="preserve"> — input and approve results.</w:t>
      </w:r>
    </w:p>
    <w:p w14:paraId="5D60B419" w14:textId="3201E623" w:rsidR="000B1FF7" w:rsidRDefault="000B1FF7" w:rsidP="000B1FF7">
      <w:pPr>
        <w:pStyle w:val="Akapitzlist"/>
        <w:keepNext/>
        <w:keepLines/>
        <w:numPr>
          <w:ilvl w:val="0"/>
          <w:numId w:val="7"/>
        </w:numPr>
      </w:pPr>
      <w:r w:rsidRPr="000B1FF7">
        <w:rPr>
          <w:b/>
          <w:bCs/>
        </w:rPr>
        <w:t>Participants (players / teams)</w:t>
      </w:r>
      <w:r>
        <w:t xml:space="preserve"> — take part in tournaments and review their matches.</w:t>
      </w:r>
    </w:p>
    <w:p w14:paraId="03A2E2FB" w14:textId="61EA0456" w:rsidR="000B1FF7" w:rsidRPr="000B1FF7" w:rsidRDefault="000B1FF7" w:rsidP="000B1FF7">
      <w:pPr>
        <w:pStyle w:val="Akapitzlist"/>
        <w:keepNext/>
        <w:keepLines/>
        <w:numPr>
          <w:ilvl w:val="0"/>
          <w:numId w:val="7"/>
        </w:numPr>
      </w:pPr>
      <w:r w:rsidRPr="000B1FF7">
        <w:rPr>
          <w:b/>
          <w:bCs/>
        </w:rPr>
        <w:t>Spectators / Audience</w:t>
      </w:r>
      <w:r>
        <w:t xml:space="preserve"> — view public tournaments and results.</w:t>
      </w:r>
    </w:p>
    <w:p w14:paraId="78172435" w14:textId="5C989C74" w:rsidR="000B1FF7" w:rsidRDefault="000B1FF7" w:rsidP="000B1FF7">
      <w:pPr>
        <w:pStyle w:val="Nagwek2"/>
      </w:pPr>
      <w:r w:rsidRPr="000B1FF7">
        <w:t>Benefits of deployment</w:t>
      </w:r>
    </w:p>
    <w:p w14:paraId="547C6541" w14:textId="5649F07A" w:rsidR="000B1FF7" w:rsidRDefault="000B1FF7" w:rsidP="000B1FF7">
      <w:pPr>
        <w:pStyle w:val="Akapitzlist"/>
        <w:numPr>
          <w:ilvl w:val="0"/>
          <w:numId w:val="8"/>
        </w:numPr>
      </w:pPr>
      <w:r>
        <w:t>Reduced tournament setup time through automatic pairing generation.</w:t>
      </w:r>
    </w:p>
    <w:p w14:paraId="561E631C" w14:textId="32F403FE" w:rsidR="000B1FF7" w:rsidRDefault="000B1FF7" w:rsidP="000B1FF7">
      <w:pPr>
        <w:pStyle w:val="Akapitzlist"/>
        <w:numPr>
          <w:ilvl w:val="0"/>
          <w:numId w:val="8"/>
        </w:numPr>
      </w:pPr>
      <w:r>
        <w:t>Centralized and standardized presentation and archival of results.</w:t>
      </w:r>
    </w:p>
    <w:p w14:paraId="64AE1C98" w14:textId="1B62A8D7" w:rsidR="000B1FF7" w:rsidRDefault="000B1FF7" w:rsidP="000B1FF7">
      <w:pPr>
        <w:pStyle w:val="Akapitzlist"/>
        <w:numPr>
          <w:ilvl w:val="0"/>
          <w:numId w:val="8"/>
        </w:numPr>
      </w:pPr>
      <w:r>
        <w:t>Reduced human error thanks to controlled result entry by authorized roles.</w:t>
      </w:r>
    </w:p>
    <w:p w14:paraId="3CD92387" w14:textId="0EACEF3D" w:rsidR="000B1FF7" w:rsidRDefault="000B1FF7" w:rsidP="000B1FF7">
      <w:pPr>
        <w:pStyle w:val="Akapitzlist"/>
        <w:numPr>
          <w:ilvl w:val="0"/>
          <w:numId w:val="8"/>
        </w:numPr>
      </w:pPr>
      <w:r>
        <w:t>Reuse of tournament configurations via templates.</w:t>
      </w:r>
    </w:p>
    <w:p w14:paraId="387D90DC" w14:textId="7134B913" w:rsidR="000B1FF7" w:rsidRDefault="000B1FF7" w:rsidP="000B1FF7">
      <w:pPr>
        <w:pStyle w:val="Akapitzlist"/>
        <w:numPr>
          <w:ilvl w:val="0"/>
          <w:numId w:val="8"/>
        </w:numPr>
      </w:pPr>
      <w:r>
        <w:t>Potential for future extension with real-time features and integrations.</w:t>
      </w:r>
    </w:p>
    <w:p w14:paraId="4B2B7FD8" w14:textId="520B5691" w:rsidR="000B1FF7" w:rsidRDefault="000B1FF7" w:rsidP="000B1FF7">
      <w:pPr>
        <w:pStyle w:val="Nagwek1"/>
        <w:numPr>
          <w:ilvl w:val="0"/>
          <w:numId w:val="4"/>
        </w:numPr>
      </w:pPr>
      <w:r>
        <w:t>Domain analysis</w:t>
      </w:r>
    </w:p>
    <w:p w14:paraId="0C15833E" w14:textId="44158E91" w:rsidR="000B1FF7" w:rsidRDefault="000B1FF7" w:rsidP="000B1FF7">
      <w:pPr>
        <w:pStyle w:val="Nagwek2"/>
      </w:pPr>
      <w:r>
        <w:t>Review of existing solutions</w:t>
      </w:r>
    </w:p>
    <w:p w14:paraId="696ADB9F" w14:textId="47E66454" w:rsidR="000B1FF7" w:rsidRDefault="000B1FF7" w:rsidP="000B1FF7">
      <w:pPr>
        <w:ind w:left="360"/>
      </w:pPr>
      <w:r w:rsidRPr="000B1FF7">
        <w:t>The comparative analysis covers popular market solutions, their key features, strengths and limitations.</w:t>
      </w:r>
    </w:p>
    <w:p w14:paraId="62932499" w14:textId="2E22867B" w:rsidR="000B1FF7" w:rsidRDefault="000B1FF7" w:rsidP="000B1FF7">
      <w:pPr>
        <w:ind w:left="708"/>
      </w:pPr>
      <w:r>
        <w:t xml:space="preserve">a) </w:t>
      </w:r>
      <w:proofErr w:type="spellStart"/>
      <w:r>
        <w:t>Challonge</w:t>
      </w:r>
      <w:proofErr w:type="spellEnd"/>
    </w:p>
    <w:p w14:paraId="2E0E7E60" w14:textId="7D8DFB9D" w:rsidR="000B1FF7" w:rsidRDefault="000B1FF7" w:rsidP="000B1FF7">
      <w:pPr>
        <w:pStyle w:val="Akapitzlist"/>
        <w:numPr>
          <w:ilvl w:val="0"/>
          <w:numId w:val="9"/>
        </w:numPr>
        <w:ind w:left="1428"/>
      </w:pPr>
      <w:r w:rsidRPr="000B1FF7">
        <w:rPr>
          <w:b/>
          <w:bCs/>
        </w:rPr>
        <w:t>Strengths:</w:t>
      </w:r>
      <w:r>
        <w:t xml:space="preserve"> simple interface for creating tournaments, many bracket types, integration API.</w:t>
      </w:r>
    </w:p>
    <w:p w14:paraId="5C78E25E" w14:textId="4AFABB8F" w:rsidR="000B1FF7" w:rsidRDefault="000B1FF7" w:rsidP="000B1FF7">
      <w:pPr>
        <w:pStyle w:val="Akapitzlist"/>
        <w:numPr>
          <w:ilvl w:val="0"/>
          <w:numId w:val="9"/>
        </w:numPr>
        <w:ind w:left="1428"/>
      </w:pPr>
      <w:r w:rsidRPr="000B1FF7">
        <w:rPr>
          <w:b/>
          <w:bCs/>
        </w:rPr>
        <w:t>Weaknesses:</w:t>
      </w:r>
      <w:r>
        <w:t xml:space="preserve"> limited ability to customize advanced scoring rules and multi-player table handling; advanced features may be paid.</w:t>
      </w:r>
    </w:p>
    <w:p w14:paraId="6DF66106" w14:textId="0FFA2ACE" w:rsidR="000B1FF7" w:rsidRDefault="000B1FF7" w:rsidP="000B1FF7">
      <w:pPr>
        <w:pStyle w:val="Akapitzlist"/>
        <w:numPr>
          <w:ilvl w:val="0"/>
          <w:numId w:val="9"/>
        </w:numPr>
        <w:ind w:left="1428"/>
      </w:pPr>
      <w:r w:rsidRPr="000B1FF7">
        <w:rPr>
          <w:b/>
          <w:bCs/>
        </w:rPr>
        <w:t>Positioning:</w:t>
      </w:r>
      <w:r>
        <w:t xml:space="preserve"> suitable for quick, simple 1v1 competitions.</w:t>
      </w:r>
    </w:p>
    <w:p w14:paraId="19138718" w14:textId="6B978051" w:rsidR="000B1FF7" w:rsidRDefault="000B1FF7" w:rsidP="000B1FF7">
      <w:pPr>
        <w:ind w:left="708"/>
      </w:pPr>
      <w:r>
        <w:t xml:space="preserve">b) </w:t>
      </w:r>
      <w:proofErr w:type="spellStart"/>
      <w:r>
        <w:t>Toornament</w:t>
      </w:r>
      <w:proofErr w:type="spellEnd"/>
    </w:p>
    <w:p w14:paraId="31AC2F4A" w14:textId="0E24A28B" w:rsidR="000B1FF7" w:rsidRDefault="000B1FF7" w:rsidP="000B1FF7">
      <w:pPr>
        <w:pStyle w:val="Akapitzlist"/>
        <w:numPr>
          <w:ilvl w:val="0"/>
          <w:numId w:val="10"/>
        </w:numPr>
      </w:pPr>
      <w:r w:rsidRPr="000B1FF7">
        <w:rPr>
          <w:b/>
          <w:bCs/>
        </w:rPr>
        <w:t>Strengths:</w:t>
      </w:r>
      <w:r>
        <w:t xml:space="preserve"> extensive e-sports support, advanced tournament options and integrations.</w:t>
      </w:r>
    </w:p>
    <w:p w14:paraId="30FCBAC4" w14:textId="7BFFC5D6" w:rsidR="000B1FF7" w:rsidRDefault="000B1FF7" w:rsidP="000B1FF7">
      <w:pPr>
        <w:pStyle w:val="Akapitzlist"/>
        <w:numPr>
          <w:ilvl w:val="0"/>
          <w:numId w:val="10"/>
        </w:numPr>
      </w:pPr>
      <w:r w:rsidRPr="000B1FF7">
        <w:rPr>
          <w:b/>
          <w:bCs/>
        </w:rPr>
        <w:t>Weaknesses:</w:t>
      </w:r>
      <w:r>
        <w:t xml:space="preserve"> relatively complex interface; configuration may require significant time.</w:t>
      </w:r>
    </w:p>
    <w:p w14:paraId="1011115E" w14:textId="4E862E5F" w:rsidR="000B1FF7" w:rsidRDefault="000B1FF7" w:rsidP="000B1FF7">
      <w:pPr>
        <w:pStyle w:val="Akapitzlist"/>
        <w:numPr>
          <w:ilvl w:val="0"/>
          <w:numId w:val="10"/>
        </w:numPr>
      </w:pPr>
      <w:r w:rsidRPr="000B1FF7">
        <w:rPr>
          <w:b/>
          <w:bCs/>
        </w:rPr>
        <w:t>Positioning:</w:t>
      </w:r>
      <w:r>
        <w:t xml:space="preserve"> platform for large, complex e-sports events.</w:t>
      </w:r>
    </w:p>
    <w:p w14:paraId="5704A321" w14:textId="0CADDC04" w:rsidR="000B1FF7" w:rsidRDefault="000B1FF7" w:rsidP="000B1FF7">
      <w:pPr>
        <w:ind w:left="708"/>
      </w:pPr>
      <w:r>
        <w:t xml:space="preserve">c) </w:t>
      </w:r>
      <w:proofErr w:type="spellStart"/>
      <w:r>
        <w:t>Battlefy</w:t>
      </w:r>
      <w:proofErr w:type="spellEnd"/>
    </w:p>
    <w:p w14:paraId="70029938" w14:textId="04DE2F58" w:rsidR="000B1FF7" w:rsidRDefault="000B1FF7" w:rsidP="000B1FF7">
      <w:pPr>
        <w:pStyle w:val="Akapitzlist"/>
        <w:numPr>
          <w:ilvl w:val="0"/>
          <w:numId w:val="12"/>
        </w:numPr>
      </w:pPr>
      <w:r w:rsidRPr="000B1FF7">
        <w:rPr>
          <w:b/>
          <w:bCs/>
        </w:rPr>
        <w:t>Strengths:</w:t>
      </w:r>
      <w:r>
        <w:t xml:space="preserve"> broad configuration options, e-sports focus, team management features.</w:t>
      </w:r>
    </w:p>
    <w:p w14:paraId="23313C6F" w14:textId="5ACAE4AF" w:rsidR="000B1FF7" w:rsidRDefault="000B1FF7" w:rsidP="000B1FF7">
      <w:pPr>
        <w:pStyle w:val="Akapitzlist"/>
        <w:numPr>
          <w:ilvl w:val="0"/>
          <w:numId w:val="12"/>
        </w:numPr>
      </w:pPr>
      <w:r w:rsidRPr="000B1FF7">
        <w:rPr>
          <w:b/>
          <w:bCs/>
        </w:rPr>
        <w:t>Weaknesses:</w:t>
      </w:r>
      <w:r>
        <w:t xml:space="preserve"> limited flexibility for unusual board-game formats.</w:t>
      </w:r>
    </w:p>
    <w:p w14:paraId="136A6D57" w14:textId="34B403BD" w:rsidR="000B1FF7" w:rsidRDefault="000B1FF7" w:rsidP="000B1FF7">
      <w:pPr>
        <w:pStyle w:val="Akapitzlist"/>
        <w:numPr>
          <w:ilvl w:val="0"/>
          <w:numId w:val="12"/>
        </w:numPr>
      </w:pPr>
      <w:r w:rsidRPr="000B1FF7">
        <w:rPr>
          <w:b/>
          <w:bCs/>
        </w:rPr>
        <w:t>Positioning:</w:t>
      </w:r>
      <w:r>
        <w:t xml:space="preserve"> targeted at league-style e-sports competitions.</w:t>
      </w:r>
    </w:p>
    <w:p w14:paraId="6955173D" w14:textId="79002E4B" w:rsidR="000B1FF7" w:rsidRDefault="000B1FF7" w:rsidP="000B1FF7">
      <w:pPr>
        <w:keepNext/>
        <w:keepLines/>
        <w:ind w:left="708"/>
      </w:pPr>
      <w:r>
        <w:lastRenderedPageBreak/>
        <w:t>d) Tournament Software (sport solutions)</w:t>
      </w:r>
    </w:p>
    <w:p w14:paraId="67FD7ED6" w14:textId="16FCDBC6" w:rsidR="000B1FF7" w:rsidRDefault="000B1FF7" w:rsidP="000B1FF7">
      <w:pPr>
        <w:pStyle w:val="Akapitzlist"/>
        <w:keepNext/>
        <w:keepLines/>
        <w:numPr>
          <w:ilvl w:val="0"/>
          <w:numId w:val="11"/>
        </w:numPr>
      </w:pPr>
      <w:r w:rsidRPr="000B1FF7">
        <w:rPr>
          <w:b/>
          <w:bCs/>
        </w:rPr>
        <w:t>Strengths:</w:t>
      </w:r>
      <w:r>
        <w:t xml:space="preserve"> solid reporting tailored to traditional sports.</w:t>
      </w:r>
    </w:p>
    <w:p w14:paraId="7894856F" w14:textId="7D87FD63" w:rsidR="000B1FF7" w:rsidRDefault="000B1FF7" w:rsidP="000B1FF7">
      <w:pPr>
        <w:pStyle w:val="Akapitzlist"/>
        <w:keepNext/>
        <w:keepLines/>
        <w:numPr>
          <w:ilvl w:val="0"/>
          <w:numId w:val="11"/>
        </w:numPr>
      </w:pPr>
      <w:r w:rsidRPr="000B1FF7">
        <w:rPr>
          <w:b/>
          <w:bCs/>
        </w:rPr>
        <w:t>Weaknesses:</w:t>
      </w:r>
      <w:r>
        <w:t xml:space="preserve"> often desktop or closed systems, less web-friendly for integrations.</w:t>
      </w:r>
    </w:p>
    <w:p w14:paraId="6A175B32" w14:textId="5D6356E0" w:rsidR="000B1FF7" w:rsidRDefault="000B1FF7" w:rsidP="000B1FF7">
      <w:pPr>
        <w:pStyle w:val="Akapitzlist"/>
        <w:keepNext/>
        <w:keepLines/>
        <w:numPr>
          <w:ilvl w:val="0"/>
          <w:numId w:val="11"/>
        </w:numPr>
      </w:pPr>
      <w:r w:rsidRPr="000B1FF7">
        <w:rPr>
          <w:b/>
          <w:bCs/>
        </w:rPr>
        <w:t>Positioning:</w:t>
      </w:r>
      <w:r>
        <w:t xml:space="preserve"> used by sports organizations and associations.</w:t>
      </w:r>
    </w:p>
    <w:p w14:paraId="6AFCE9DF" w14:textId="774E082C" w:rsidR="000B1FF7" w:rsidRDefault="000B1FF7" w:rsidP="000B1FF7">
      <w:pPr>
        <w:pStyle w:val="Nagwek2"/>
      </w:pPr>
      <w:proofErr w:type="spellStart"/>
      <w:r>
        <w:t>Conlusion</w:t>
      </w:r>
      <w:proofErr w:type="spellEnd"/>
      <w:r>
        <w:t xml:space="preserve"> from the analysis</w:t>
      </w:r>
    </w:p>
    <w:p w14:paraId="5F5503E3" w14:textId="03A4FD56" w:rsidR="000B1FF7" w:rsidRDefault="000B1FF7" w:rsidP="000B1FF7">
      <w:pPr>
        <w:ind w:left="360"/>
      </w:pPr>
      <w:r>
        <w:t xml:space="preserve">The proposed System aims to combine the ease of use of </w:t>
      </w:r>
      <w:proofErr w:type="spellStart"/>
      <w:r>
        <w:t>Challonge</w:t>
      </w:r>
      <w:proofErr w:type="spellEnd"/>
      <w:r>
        <w:t xml:space="preserve"> with the configuration flexibility of </w:t>
      </w:r>
      <w:proofErr w:type="spellStart"/>
      <w:r>
        <w:t>Toornament</w:t>
      </w:r>
      <w:proofErr w:type="spellEnd"/>
      <w:r>
        <w:t>, while specifically targeting board games and multi-player table formats — a niche often underserved by existing services. Emphasis on a clear API and easily assignable scoring rules (game templates) will be an advantage for integrations and reusability.</w:t>
      </w:r>
    </w:p>
    <w:p w14:paraId="1989E7A3" w14:textId="7B089A3D" w:rsidR="000B1FF7" w:rsidRDefault="000B1FF7" w:rsidP="000B1FF7">
      <w:pPr>
        <w:pStyle w:val="Nagwek1"/>
        <w:numPr>
          <w:ilvl w:val="0"/>
          <w:numId w:val="4"/>
        </w:numPr>
      </w:pPr>
      <w:r>
        <w:t>System description and vision</w:t>
      </w:r>
    </w:p>
    <w:p w14:paraId="16918CB5" w14:textId="331B17F7" w:rsidR="000B1FF7" w:rsidRDefault="000B1FF7" w:rsidP="000B1FF7">
      <w:pPr>
        <w:pStyle w:val="Nagwek2"/>
      </w:pPr>
      <w:r>
        <w:t>High-level product description</w:t>
      </w:r>
    </w:p>
    <w:p w14:paraId="28181B36" w14:textId="7486559E" w:rsidR="000B1FF7" w:rsidRDefault="000B1FF7" w:rsidP="000B1FF7">
      <w:pPr>
        <w:ind w:left="360"/>
      </w:pPr>
      <w:r w:rsidRPr="000B1FF7">
        <w:t>The System will be a web application, with a dedicated administrative panel for organizers and moderators and a public view for spectators. A versioned API will be available for automation and external integrations (e.g., importing participants). Bracket and ranking visualizations will be responsive and adapted to various screen sizes.</w:t>
      </w:r>
    </w:p>
    <w:p w14:paraId="7B537EA9" w14:textId="535A016A" w:rsidR="000B1FF7" w:rsidRDefault="000B1FF7" w:rsidP="000B1FF7">
      <w:pPr>
        <w:ind w:left="360"/>
      </w:pPr>
      <w:r>
        <w:t>Key capabilities:</w:t>
      </w:r>
    </w:p>
    <w:p w14:paraId="0D45B410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Responsive UI (works on desktop and mobile).</w:t>
      </w:r>
    </w:p>
    <w:p w14:paraId="46197559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Security and privacy by design (see non-functional requirements).</w:t>
      </w:r>
    </w:p>
    <w:p w14:paraId="59B79F43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Tournament creator can select a scoring type (predefined rules or a custom rule).</w:t>
      </w:r>
    </w:p>
    <w:p w14:paraId="7465B590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Tournament may have a visual theme.</w:t>
      </w:r>
    </w:p>
    <w:p w14:paraId="7CF3488D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An upcoming tournaments list shall be available with the ability to register (subject to the registration settings).</w:t>
      </w:r>
    </w:p>
    <w:p w14:paraId="1C333127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Tournament history (archive) must be accessible.</w:t>
      </w:r>
    </w:p>
    <w:p w14:paraId="72F1563E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Optional live results (live feature is optional for MVP).</w:t>
      </w:r>
    </w:p>
    <w:p w14:paraId="2F8687C1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Readable visualizations: responsive tables/leaderboards and brackets.</w:t>
      </w:r>
    </w:p>
    <w:p w14:paraId="5712BB12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Any logged-in user may create a tournament.</w:t>
      </w:r>
    </w:p>
    <w:p w14:paraId="049F9814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The owner (organizer) may add moderators to manage the tournament (moderators enter results).</w:t>
      </w:r>
    </w:p>
    <w:p w14:paraId="7999F860" w14:textId="77777777" w:rsidR="006E4180" w:rsidRDefault="006E4180" w:rsidP="006E4180">
      <w:pPr>
        <w:pStyle w:val="Akapitzlist"/>
        <w:numPr>
          <w:ilvl w:val="0"/>
          <w:numId w:val="13"/>
        </w:numPr>
      </w:pPr>
      <w:r>
        <w:t>Some tournaments may require registration or organizer approval.</w:t>
      </w:r>
    </w:p>
    <w:p w14:paraId="5AB7EA11" w14:textId="22DA7529" w:rsidR="000B1FF7" w:rsidRDefault="006E4180" w:rsidP="006E4180">
      <w:pPr>
        <w:pStyle w:val="Akapitzlist"/>
        <w:numPr>
          <w:ilvl w:val="0"/>
          <w:numId w:val="13"/>
        </w:numPr>
      </w:pPr>
      <w:r>
        <w:t>The registration system must be refined: support for registration modes (open, registered-only, requires approval), limits, and waitlists.</w:t>
      </w:r>
    </w:p>
    <w:p w14:paraId="679BA146" w14:textId="0651921F" w:rsidR="006E4180" w:rsidRDefault="006E4180" w:rsidP="006E4180">
      <w:pPr>
        <w:pStyle w:val="Nagwek2"/>
      </w:pPr>
      <w:r>
        <w:lastRenderedPageBreak/>
        <w:t>Actors (roles)</w:t>
      </w:r>
    </w:p>
    <w:p w14:paraId="218990C1" w14:textId="2F2EE658" w:rsidR="006E4180" w:rsidRDefault="006E4180" w:rsidP="006E4180">
      <w:pPr>
        <w:pStyle w:val="Akapitzlist"/>
        <w:keepNext/>
        <w:keepLines/>
        <w:numPr>
          <w:ilvl w:val="0"/>
          <w:numId w:val="14"/>
        </w:numPr>
      </w:pPr>
      <w:r w:rsidRPr="006E4180">
        <w:rPr>
          <w:b/>
          <w:bCs/>
        </w:rPr>
        <w:t>Organizer</w:t>
      </w:r>
      <w:r w:rsidRPr="006E4180">
        <w:t xml:space="preserve"> — creates and configures the tournament, assigns moderators, opens/closes registration.</w:t>
      </w:r>
    </w:p>
    <w:p w14:paraId="134A97E5" w14:textId="356EFD0C" w:rsidR="006E4180" w:rsidRDefault="006E4180" w:rsidP="006E4180">
      <w:pPr>
        <w:pStyle w:val="Akapitzlist"/>
        <w:keepNext/>
        <w:keepLines/>
        <w:numPr>
          <w:ilvl w:val="0"/>
          <w:numId w:val="14"/>
        </w:numPr>
      </w:pPr>
      <w:r w:rsidRPr="006E4180">
        <w:rPr>
          <w:b/>
          <w:bCs/>
        </w:rPr>
        <w:t>Moderator / Referee</w:t>
      </w:r>
      <w:r w:rsidRPr="006E4180">
        <w:t xml:space="preserve"> — inputs match results, can revert incorrect entries, has editing rights in assigned tournaments.</w:t>
      </w:r>
    </w:p>
    <w:p w14:paraId="4309D3EF" w14:textId="5E687CD2" w:rsidR="006E4180" w:rsidRDefault="006E4180" w:rsidP="006E4180">
      <w:pPr>
        <w:pStyle w:val="Akapitzlist"/>
        <w:keepNext/>
        <w:keepLines/>
        <w:numPr>
          <w:ilvl w:val="0"/>
          <w:numId w:val="14"/>
        </w:numPr>
      </w:pPr>
      <w:r w:rsidRPr="006E4180">
        <w:rPr>
          <w:b/>
          <w:bCs/>
        </w:rPr>
        <w:t>Participant (Player / Team)</w:t>
      </w:r>
      <w:r w:rsidRPr="006E4180">
        <w:t xml:space="preserve"> — registers for tournaments and views own matches and schedules.</w:t>
      </w:r>
    </w:p>
    <w:p w14:paraId="5A1FF94A" w14:textId="050B8792" w:rsidR="006E4180" w:rsidRDefault="006E4180" w:rsidP="006E4180">
      <w:pPr>
        <w:pStyle w:val="Akapitzlist"/>
        <w:keepNext/>
        <w:keepLines/>
        <w:numPr>
          <w:ilvl w:val="0"/>
          <w:numId w:val="14"/>
        </w:numPr>
      </w:pPr>
      <w:r w:rsidRPr="006E4180">
        <w:rPr>
          <w:b/>
          <w:bCs/>
        </w:rPr>
        <w:t>Viewer (Guest)</w:t>
      </w:r>
      <w:r w:rsidRPr="006E4180">
        <w:t xml:space="preserve"> — views public tournaments and results without editing rights.</w:t>
      </w:r>
    </w:p>
    <w:p w14:paraId="6BAB1EF8" w14:textId="23B2FF38" w:rsidR="006E4180" w:rsidRDefault="006E4180" w:rsidP="006E4180">
      <w:pPr>
        <w:pStyle w:val="Nagwek1"/>
        <w:numPr>
          <w:ilvl w:val="0"/>
          <w:numId w:val="4"/>
        </w:numPr>
      </w:pPr>
      <w:r>
        <w:t>System requirements</w:t>
      </w:r>
    </w:p>
    <w:p w14:paraId="0673A945" w14:textId="7A6C37F0" w:rsidR="006E4180" w:rsidRDefault="006E4180" w:rsidP="006E4180">
      <w:pPr>
        <w:pStyle w:val="Nagwek2"/>
      </w:pPr>
      <w:r>
        <w:t>Functional requirements (RF)</w:t>
      </w:r>
    </w:p>
    <w:p w14:paraId="677D2245" w14:textId="77777777" w:rsidR="006E4180" w:rsidRDefault="006E4180" w:rsidP="006E4180">
      <w:pPr>
        <w:ind w:left="360"/>
      </w:pPr>
      <w:r w:rsidRPr="006E4180">
        <w:rPr>
          <w:b/>
          <w:bCs/>
        </w:rPr>
        <w:t>RF-01</w:t>
      </w:r>
      <w:r>
        <w:t xml:space="preserve"> — User registration and login</w:t>
      </w:r>
    </w:p>
    <w:p w14:paraId="46989D6A" w14:textId="77777777" w:rsidR="006E4180" w:rsidRDefault="006E4180" w:rsidP="006E4180">
      <w:pPr>
        <w:pStyle w:val="Akapitzlist"/>
        <w:numPr>
          <w:ilvl w:val="0"/>
          <w:numId w:val="15"/>
        </w:numPr>
      </w:pPr>
      <w:r>
        <w:t>The System shall allow user registration using email and password, and allow users to log in.</w:t>
      </w:r>
    </w:p>
    <w:p w14:paraId="67DBB802" w14:textId="77777777" w:rsidR="006E4180" w:rsidRDefault="006E4180" w:rsidP="006E4180">
      <w:pPr>
        <w:pStyle w:val="Akapitzlist"/>
        <w:numPr>
          <w:ilvl w:val="0"/>
          <w:numId w:val="15"/>
        </w:numPr>
      </w:pPr>
      <w:r w:rsidRPr="006E4180">
        <w:rPr>
          <w:b/>
          <w:bCs/>
        </w:rPr>
        <w:t>Acceptance criterion</w:t>
      </w:r>
      <w:r>
        <w:t>: a new user can create an account and log in. Passwords must satisfy the policy: at least 8 characters, including at least one digit and one uppercase letter.</w:t>
      </w:r>
    </w:p>
    <w:p w14:paraId="732F1005" w14:textId="77777777" w:rsidR="006E4180" w:rsidRDefault="006E4180" w:rsidP="006E4180">
      <w:pPr>
        <w:ind w:left="360"/>
      </w:pPr>
      <w:r w:rsidRPr="006E4180">
        <w:rPr>
          <w:b/>
          <w:bCs/>
        </w:rPr>
        <w:t>RF-02</w:t>
      </w:r>
      <w:r>
        <w:t xml:space="preserve"> — Any logged-in user may create a tournament</w:t>
      </w:r>
    </w:p>
    <w:p w14:paraId="6F869436" w14:textId="77777777" w:rsidR="006E4180" w:rsidRDefault="006E4180" w:rsidP="006E4180">
      <w:pPr>
        <w:pStyle w:val="Akapitzlist"/>
        <w:numPr>
          <w:ilvl w:val="0"/>
          <w:numId w:val="16"/>
        </w:numPr>
      </w:pPr>
      <w:r>
        <w:t>Any logged-in user can create a new tournament.</w:t>
      </w:r>
    </w:p>
    <w:p w14:paraId="18F0DA53" w14:textId="77777777" w:rsidR="006E4180" w:rsidRDefault="006E4180" w:rsidP="006E4180">
      <w:pPr>
        <w:pStyle w:val="Akapitzlist"/>
        <w:numPr>
          <w:ilvl w:val="0"/>
          <w:numId w:val="16"/>
        </w:numPr>
      </w:pPr>
      <w:r w:rsidRPr="006E4180">
        <w:rPr>
          <w:b/>
          <w:bCs/>
        </w:rPr>
        <w:t>Acceptance criterion:</w:t>
      </w:r>
      <w:r>
        <w:t xml:space="preserve"> after creation, the user becomes the owner and has configuration privileges.</w:t>
      </w:r>
    </w:p>
    <w:p w14:paraId="6AF45B9F" w14:textId="77777777" w:rsidR="006E4180" w:rsidRDefault="006E4180" w:rsidP="006E4180">
      <w:pPr>
        <w:ind w:left="360"/>
      </w:pPr>
      <w:r w:rsidRPr="006E4180">
        <w:rPr>
          <w:b/>
          <w:bCs/>
        </w:rPr>
        <w:t>RF-03</w:t>
      </w:r>
      <w:r>
        <w:t xml:space="preserve"> — Game templates and scoring selection</w:t>
      </w:r>
    </w:p>
    <w:p w14:paraId="3B6BC8D1" w14:textId="77777777" w:rsidR="006E4180" w:rsidRDefault="006E4180" w:rsidP="006E4180">
      <w:pPr>
        <w:pStyle w:val="Akapitzlist"/>
        <w:numPr>
          <w:ilvl w:val="0"/>
          <w:numId w:val="17"/>
        </w:numPr>
      </w:pPr>
      <w:r>
        <w:t>The organizer selects a game template (scoring rule) prior to creating the tournament. The System supports a set of predefined rules and the ability to upload a custom rule.</w:t>
      </w:r>
    </w:p>
    <w:p w14:paraId="3103BCB0" w14:textId="77777777" w:rsidR="006E4180" w:rsidRDefault="006E4180" w:rsidP="006E4180">
      <w:pPr>
        <w:pStyle w:val="Akapitzlist"/>
        <w:numPr>
          <w:ilvl w:val="0"/>
          <w:numId w:val="17"/>
        </w:numPr>
      </w:pPr>
      <w:r w:rsidRPr="006E4180">
        <w:rPr>
          <w:b/>
          <w:bCs/>
        </w:rPr>
        <w:t>Acceptance criterion</w:t>
      </w:r>
      <w:r>
        <w:t>: for a given scoring rule, the System computes rankings consistently and repeatably for the same set of results.</w:t>
      </w:r>
    </w:p>
    <w:p w14:paraId="776A7FB4" w14:textId="77777777" w:rsidR="006E4180" w:rsidRDefault="006E4180" w:rsidP="006E4180">
      <w:pPr>
        <w:ind w:left="360"/>
      </w:pPr>
      <w:r w:rsidRPr="006E4180">
        <w:rPr>
          <w:b/>
          <w:bCs/>
        </w:rPr>
        <w:t>RF-04</w:t>
      </w:r>
      <w:r>
        <w:t xml:space="preserve"> — Tournament registration</w:t>
      </w:r>
    </w:p>
    <w:p w14:paraId="4BB21F71" w14:textId="77777777" w:rsidR="006E4180" w:rsidRDefault="006E4180" w:rsidP="006E4180">
      <w:pPr>
        <w:pStyle w:val="Akapitzlist"/>
        <w:numPr>
          <w:ilvl w:val="0"/>
          <w:numId w:val="18"/>
        </w:numPr>
      </w:pPr>
      <w:r>
        <w:t>The System supports registration modes: public (anyone may sign up), registered-only, or approval required (organizer approves submissions). Additionally: participant limits and a waitlist.</w:t>
      </w:r>
    </w:p>
    <w:p w14:paraId="0B6D000E" w14:textId="77777777" w:rsidR="006E4180" w:rsidRDefault="006E4180" w:rsidP="006E4180">
      <w:pPr>
        <w:pStyle w:val="Akapitzlist"/>
        <w:numPr>
          <w:ilvl w:val="0"/>
          <w:numId w:val="18"/>
        </w:numPr>
      </w:pPr>
      <w:r w:rsidRPr="006E4180">
        <w:rPr>
          <w:b/>
          <w:bCs/>
        </w:rPr>
        <w:t>Acceptance criterion:</w:t>
      </w:r>
      <w:r>
        <w:t xml:space="preserve"> registrations preserve order; registrations beyond the limit are rejected; in approval mode submissions have a pending status until accepted.</w:t>
      </w:r>
    </w:p>
    <w:p w14:paraId="6FA7CFEE" w14:textId="77777777" w:rsidR="006E4180" w:rsidRDefault="006E4180" w:rsidP="006E4180">
      <w:pPr>
        <w:keepNext/>
        <w:keepLines/>
        <w:ind w:left="360"/>
      </w:pPr>
      <w:r w:rsidRPr="006E4180">
        <w:rPr>
          <w:b/>
          <w:bCs/>
        </w:rPr>
        <w:lastRenderedPageBreak/>
        <w:t>RF-05</w:t>
      </w:r>
      <w:r>
        <w:t xml:space="preserve"> — Upcoming tournaments and sign-ups</w:t>
      </w:r>
    </w:p>
    <w:p w14:paraId="13E0DC2B" w14:textId="77777777" w:rsidR="006E4180" w:rsidRDefault="006E4180" w:rsidP="006E4180">
      <w:pPr>
        <w:pStyle w:val="Akapitzlist"/>
        <w:keepNext/>
        <w:keepLines/>
        <w:numPr>
          <w:ilvl w:val="0"/>
          <w:numId w:val="19"/>
        </w:numPr>
      </w:pPr>
      <w:r>
        <w:t>The System provides a view of upcoming tournaments with the ability to sign up, subject to the registration mode.</w:t>
      </w:r>
    </w:p>
    <w:p w14:paraId="346B1718" w14:textId="77777777" w:rsidR="006E4180" w:rsidRDefault="006E4180" w:rsidP="006E4180">
      <w:pPr>
        <w:pStyle w:val="Akapitzlist"/>
        <w:keepNext/>
        <w:keepLines/>
        <w:numPr>
          <w:ilvl w:val="0"/>
          <w:numId w:val="19"/>
        </w:numPr>
      </w:pPr>
      <w:r w:rsidRPr="006E4180">
        <w:rPr>
          <w:b/>
          <w:bCs/>
        </w:rPr>
        <w:t>Acceptance criterion:</w:t>
      </w:r>
      <w:r>
        <w:t xml:space="preserve"> a user sees upcoming tournaments and can register provided they meet the registration requirements.</w:t>
      </w:r>
    </w:p>
    <w:p w14:paraId="0B61B369" w14:textId="77777777" w:rsidR="006E4180" w:rsidRDefault="006E4180" w:rsidP="006E4180">
      <w:pPr>
        <w:ind w:left="360"/>
      </w:pPr>
      <w:r w:rsidRPr="006E4180">
        <w:rPr>
          <w:b/>
          <w:bCs/>
        </w:rPr>
        <w:t>RF-06</w:t>
      </w:r>
      <w:r>
        <w:t xml:space="preserve"> — Private tournaments</w:t>
      </w:r>
    </w:p>
    <w:p w14:paraId="3E2C85C2" w14:textId="77777777" w:rsidR="006E4180" w:rsidRDefault="006E4180" w:rsidP="006E4180">
      <w:pPr>
        <w:pStyle w:val="Akapitzlist"/>
        <w:numPr>
          <w:ilvl w:val="0"/>
          <w:numId w:val="20"/>
        </w:numPr>
      </w:pPr>
      <w:r>
        <w:t>The organizer may mark a tournament as private. Pairings and results are then visible only to participants and assigned moderators/organizer.</w:t>
      </w:r>
    </w:p>
    <w:p w14:paraId="4D14294F" w14:textId="77777777" w:rsidR="006E4180" w:rsidRDefault="006E4180" w:rsidP="006E4180">
      <w:pPr>
        <w:pStyle w:val="Akapitzlist"/>
        <w:numPr>
          <w:ilvl w:val="0"/>
          <w:numId w:val="20"/>
        </w:numPr>
      </w:pPr>
      <w:r w:rsidRPr="006E4180">
        <w:rPr>
          <w:b/>
          <w:bCs/>
        </w:rPr>
        <w:t>Acceptance criterion</w:t>
      </w:r>
      <w:r>
        <w:t>: only participants and authorized staff can view private tournament details.</w:t>
      </w:r>
    </w:p>
    <w:p w14:paraId="1981A0A1" w14:textId="77777777" w:rsidR="006E4180" w:rsidRDefault="006E4180" w:rsidP="006E4180">
      <w:pPr>
        <w:ind w:left="360"/>
      </w:pPr>
      <w:r w:rsidRPr="006E4180">
        <w:rPr>
          <w:b/>
          <w:bCs/>
        </w:rPr>
        <w:t>RF-07</w:t>
      </w:r>
      <w:r>
        <w:t xml:space="preserve"> — Moderators and delegated management</w:t>
      </w:r>
    </w:p>
    <w:p w14:paraId="1CFC0DAB" w14:textId="77777777" w:rsidR="006E4180" w:rsidRDefault="006E4180" w:rsidP="006E4180">
      <w:pPr>
        <w:pStyle w:val="Akapitzlist"/>
        <w:numPr>
          <w:ilvl w:val="0"/>
          <w:numId w:val="21"/>
        </w:numPr>
      </w:pPr>
      <w:r>
        <w:t>The organizer may add moderators authorized to enter and edit results for the tournament. Moderators cannot change global tournament settings (owner retains ownership).</w:t>
      </w:r>
    </w:p>
    <w:p w14:paraId="0CA5100C" w14:textId="77777777" w:rsidR="006E4180" w:rsidRDefault="006E4180" w:rsidP="006E4180">
      <w:pPr>
        <w:pStyle w:val="Akapitzlist"/>
        <w:numPr>
          <w:ilvl w:val="0"/>
          <w:numId w:val="21"/>
        </w:numPr>
      </w:pPr>
      <w:r w:rsidRPr="006E4180">
        <w:rPr>
          <w:b/>
          <w:bCs/>
        </w:rPr>
        <w:t>Acceptance criterion</w:t>
      </w:r>
      <w:r>
        <w:t>: only assigned moderators have editing access to results.</w:t>
      </w:r>
    </w:p>
    <w:p w14:paraId="3365554E" w14:textId="77777777" w:rsidR="006E4180" w:rsidRDefault="006E4180" w:rsidP="006E4180">
      <w:pPr>
        <w:ind w:left="360"/>
      </w:pPr>
      <w:r w:rsidRPr="006E4180">
        <w:rPr>
          <w:b/>
          <w:bCs/>
        </w:rPr>
        <w:t>RF-08</w:t>
      </w:r>
      <w:r>
        <w:t xml:space="preserve"> — Bracket generation and visualization</w:t>
      </w:r>
    </w:p>
    <w:p w14:paraId="51866CF9" w14:textId="77777777" w:rsidR="006E4180" w:rsidRDefault="006E4180" w:rsidP="006E4180">
      <w:pPr>
        <w:pStyle w:val="Akapitzlist"/>
        <w:numPr>
          <w:ilvl w:val="0"/>
          <w:numId w:val="22"/>
        </w:numPr>
      </w:pPr>
      <w:r>
        <w:t>The System generates brackets/pairings according to the selected tournament system. Bracket and ranking visualizations must be clear and responsive.</w:t>
      </w:r>
    </w:p>
    <w:p w14:paraId="2D0F6BEB" w14:textId="77777777" w:rsidR="006E4180" w:rsidRDefault="006E4180" w:rsidP="006E4180">
      <w:pPr>
        <w:pStyle w:val="Akapitzlist"/>
        <w:numPr>
          <w:ilvl w:val="0"/>
          <w:numId w:val="22"/>
        </w:numPr>
      </w:pPr>
      <w:r w:rsidRPr="006E4180">
        <w:rPr>
          <w:b/>
          <w:bCs/>
        </w:rPr>
        <w:t>Acceptance criterion</w:t>
      </w:r>
      <w:r>
        <w:t>: generated bracket includes all active participants and correctly maps advancement between rounds; visualizations render correctly on desktop and mobile devices.</w:t>
      </w:r>
    </w:p>
    <w:p w14:paraId="43ABD995" w14:textId="77777777" w:rsidR="006E4180" w:rsidRDefault="006E4180" w:rsidP="006E4180">
      <w:pPr>
        <w:ind w:left="360"/>
      </w:pPr>
      <w:r w:rsidRPr="006E4180">
        <w:rPr>
          <w:b/>
          <w:bCs/>
        </w:rPr>
        <w:t>RF-09</w:t>
      </w:r>
      <w:r>
        <w:t xml:space="preserve"> — Result and event entry</w:t>
      </w:r>
    </w:p>
    <w:p w14:paraId="32C70059" w14:textId="77777777" w:rsidR="006E4180" w:rsidRDefault="006E4180" w:rsidP="006E4180">
      <w:pPr>
        <w:pStyle w:val="Akapitzlist"/>
        <w:numPr>
          <w:ilvl w:val="0"/>
          <w:numId w:val="23"/>
        </w:numPr>
      </w:pPr>
      <w:r>
        <w:t>Moderators/organizers enter results and events (optional live-event support). The System stores change history and supports undo.</w:t>
      </w:r>
    </w:p>
    <w:p w14:paraId="17651A4B" w14:textId="77777777" w:rsidR="006E4180" w:rsidRDefault="006E4180" w:rsidP="006E4180">
      <w:pPr>
        <w:pStyle w:val="Akapitzlist"/>
        <w:numPr>
          <w:ilvl w:val="0"/>
          <w:numId w:val="23"/>
        </w:numPr>
      </w:pPr>
      <w:r w:rsidRPr="006E4180">
        <w:rPr>
          <w:b/>
          <w:bCs/>
        </w:rPr>
        <w:t>Acceptance criterion</w:t>
      </w:r>
      <w:r>
        <w:t>: each change is recorded with author and timestamp; undo restores the previous state.</w:t>
      </w:r>
    </w:p>
    <w:p w14:paraId="1CAE7F6C" w14:textId="77777777" w:rsidR="006E4180" w:rsidRDefault="006E4180" w:rsidP="006E4180">
      <w:pPr>
        <w:ind w:left="360"/>
      </w:pPr>
      <w:r w:rsidRPr="006E4180">
        <w:rPr>
          <w:b/>
          <w:bCs/>
        </w:rPr>
        <w:t>RF-10</w:t>
      </w:r>
      <w:r>
        <w:t xml:space="preserve"> — Tournament history and archive</w:t>
      </w:r>
    </w:p>
    <w:p w14:paraId="6D5B1358" w14:textId="77777777" w:rsidR="006E4180" w:rsidRDefault="006E4180" w:rsidP="006E4180">
      <w:pPr>
        <w:pStyle w:val="Akapitzlist"/>
        <w:numPr>
          <w:ilvl w:val="0"/>
          <w:numId w:val="24"/>
        </w:numPr>
      </w:pPr>
      <w:r>
        <w:t>The System stores finished tournaments in an archive. Users can browse their tournament history and results.</w:t>
      </w:r>
    </w:p>
    <w:p w14:paraId="5A021140" w14:textId="77777777" w:rsidR="006E4180" w:rsidRDefault="006E4180" w:rsidP="006E4180">
      <w:pPr>
        <w:pStyle w:val="Akapitzlist"/>
        <w:numPr>
          <w:ilvl w:val="0"/>
          <w:numId w:val="24"/>
        </w:numPr>
      </w:pPr>
      <w:r w:rsidRPr="006E4180">
        <w:rPr>
          <w:b/>
          <w:bCs/>
        </w:rPr>
        <w:t>Acceptance criterion</w:t>
      </w:r>
      <w:r>
        <w:t>: finished tournaments are accessible in a “History” section with complete results and metadata.</w:t>
      </w:r>
    </w:p>
    <w:p w14:paraId="1C5CAEE0" w14:textId="77777777" w:rsidR="006E4180" w:rsidRDefault="006E4180" w:rsidP="006E4180">
      <w:pPr>
        <w:keepNext/>
        <w:keepLines/>
        <w:ind w:left="360"/>
      </w:pPr>
      <w:r w:rsidRPr="006E4180">
        <w:rPr>
          <w:b/>
          <w:bCs/>
        </w:rPr>
        <w:lastRenderedPageBreak/>
        <w:t>RF-11</w:t>
      </w:r>
      <w:r>
        <w:t xml:space="preserve"> — Tournament visual theme</w:t>
      </w:r>
    </w:p>
    <w:p w14:paraId="2AAD8D0F" w14:textId="77777777" w:rsidR="006E4180" w:rsidRDefault="006E4180" w:rsidP="006E4180">
      <w:pPr>
        <w:pStyle w:val="Akapitzlist"/>
        <w:keepNext/>
        <w:keepLines/>
        <w:numPr>
          <w:ilvl w:val="0"/>
          <w:numId w:val="25"/>
        </w:numPr>
      </w:pPr>
      <w:r>
        <w:t>The organizer may assign a visual theme to a tournament consisting of a banner/header graphic, a color palette (primary and accent colors), and an optional logo. The theme affects the tournament pages’ appearance (headers, panel backgrounds, buttons, accents) but must not impair content readability.</w:t>
      </w:r>
    </w:p>
    <w:p w14:paraId="5F094F70" w14:textId="77777777" w:rsidR="006E4180" w:rsidRDefault="006E4180" w:rsidP="006E4180">
      <w:pPr>
        <w:pStyle w:val="Akapitzlist"/>
        <w:keepNext/>
        <w:keepLines/>
        <w:numPr>
          <w:ilvl w:val="0"/>
          <w:numId w:val="25"/>
        </w:numPr>
      </w:pPr>
      <w:r w:rsidRPr="006E4180">
        <w:rPr>
          <w:b/>
          <w:bCs/>
        </w:rPr>
        <w:t>Acceptance criterion</w:t>
      </w:r>
      <w:r>
        <w:t>: after applying the theme it is visible in the tournament preview and used across tournament pages (match list, bracket, ranking). The system accepts graphics in specified formats and sizes; uploads violating limits are rejected with a validation message. A “Restore default theme” button is available.</w:t>
      </w:r>
    </w:p>
    <w:p w14:paraId="03397779" w14:textId="77777777" w:rsidR="006E4180" w:rsidRDefault="006E4180" w:rsidP="006E4180">
      <w:pPr>
        <w:ind w:left="360"/>
      </w:pPr>
      <w:r w:rsidRPr="006E4180">
        <w:rPr>
          <w:b/>
          <w:bCs/>
        </w:rPr>
        <w:t>RF-12</w:t>
      </w:r>
      <w:r>
        <w:t xml:space="preserve"> — Import / Export of participants and results</w:t>
      </w:r>
    </w:p>
    <w:p w14:paraId="4EA91321" w14:textId="77777777" w:rsidR="006E4180" w:rsidRDefault="006E4180" w:rsidP="006E4180">
      <w:pPr>
        <w:pStyle w:val="Akapitzlist"/>
        <w:numPr>
          <w:ilvl w:val="0"/>
          <w:numId w:val="26"/>
        </w:numPr>
      </w:pPr>
      <w:r>
        <w:t>The System allows importing participant lists (CSV) and exporting results/classifications to common formats (CSV/JSON).</w:t>
      </w:r>
    </w:p>
    <w:p w14:paraId="24E2C11A" w14:textId="474FBF58" w:rsidR="006E4180" w:rsidRDefault="006E4180" w:rsidP="006E4180">
      <w:pPr>
        <w:pStyle w:val="Akapitzlist"/>
        <w:numPr>
          <w:ilvl w:val="0"/>
          <w:numId w:val="26"/>
        </w:numPr>
      </w:pPr>
      <w:r w:rsidRPr="006E4180">
        <w:rPr>
          <w:b/>
          <w:bCs/>
        </w:rPr>
        <w:t>Acceptance criterion</w:t>
      </w:r>
      <w:r>
        <w:t xml:space="preserve">: import reports validation errors; export produces correct, </w:t>
      </w:r>
      <w:proofErr w:type="spellStart"/>
      <w:r>
        <w:t>parseable</w:t>
      </w:r>
      <w:proofErr w:type="spellEnd"/>
      <w:r>
        <w:t xml:space="preserve"> files.</w:t>
      </w:r>
    </w:p>
    <w:p w14:paraId="31EC975E" w14:textId="09470FAE" w:rsidR="006E4180" w:rsidRDefault="006E4180" w:rsidP="006E4180">
      <w:pPr>
        <w:pStyle w:val="Nagwek2"/>
      </w:pPr>
      <w:r>
        <w:t>Non-functional requirements (RNF)</w:t>
      </w:r>
    </w:p>
    <w:p w14:paraId="4E832917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RNF-01</w:t>
      </w:r>
      <w:r w:rsidRPr="006E4180">
        <w:t xml:space="preserve"> — Responsiveness</w:t>
      </w:r>
    </w:p>
    <w:p w14:paraId="18CC4979" w14:textId="77777777" w:rsidR="006E4180" w:rsidRPr="006E4180" w:rsidRDefault="006E4180" w:rsidP="006E4180">
      <w:pPr>
        <w:pStyle w:val="Akapitzlist"/>
        <w:numPr>
          <w:ilvl w:val="0"/>
          <w:numId w:val="27"/>
        </w:numPr>
      </w:pPr>
      <w:r w:rsidRPr="006E4180">
        <w:t>The UI shall be responsive.</w:t>
      </w:r>
    </w:p>
    <w:p w14:paraId="702B72EF" w14:textId="77777777" w:rsidR="006E4180" w:rsidRPr="006E4180" w:rsidRDefault="006E4180" w:rsidP="006E4180">
      <w:pPr>
        <w:pStyle w:val="Akapitzlist"/>
        <w:numPr>
          <w:ilvl w:val="0"/>
          <w:numId w:val="27"/>
        </w:numPr>
      </w:pPr>
      <w:r w:rsidRPr="006E4180">
        <w:rPr>
          <w:b/>
          <w:bCs/>
        </w:rPr>
        <w:t>Acceptance criterion</w:t>
      </w:r>
      <w:r w:rsidRPr="006E4180">
        <w:t>: key screens (tournament creation, upcoming list, match view, bracket) render correctly on desktop and common mobile widths.</w:t>
      </w:r>
    </w:p>
    <w:p w14:paraId="4DE51BB5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RNF-02</w:t>
      </w:r>
      <w:r w:rsidRPr="006E4180">
        <w:t xml:space="preserve"> — Security</w:t>
      </w:r>
    </w:p>
    <w:p w14:paraId="6964C359" w14:textId="77777777" w:rsidR="006E4180" w:rsidRPr="006E4180" w:rsidRDefault="006E4180" w:rsidP="006E4180">
      <w:pPr>
        <w:pStyle w:val="Akapitzlist"/>
        <w:numPr>
          <w:ilvl w:val="0"/>
          <w:numId w:val="28"/>
        </w:numPr>
      </w:pPr>
      <w:r w:rsidRPr="006E4180">
        <w:t>The System shall enforce authentication and authorization mechanisms and store data securely.</w:t>
      </w:r>
    </w:p>
    <w:p w14:paraId="59A709F1" w14:textId="77777777" w:rsidR="006E4180" w:rsidRPr="006E4180" w:rsidRDefault="006E4180" w:rsidP="006E4180">
      <w:pPr>
        <w:pStyle w:val="Akapitzlist"/>
        <w:numPr>
          <w:ilvl w:val="0"/>
          <w:numId w:val="28"/>
        </w:numPr>
      </w:pPr>
      <w:r w:rsidRPr="006E4180">
        <w:rPr>
          <w:b/>
          <w:bCs/>
        </w:rPr>
        <w:t>Acceptance criterion</w:t>
      </w:r>
      <w:r w:rsidRPr="006E4180">
        <w:t>: no critical vulnerabilities found in a security audit prior to deployment.</w:t>
      </w:r>
    </w:p>
    <w:p w14:paraId="78354FDE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RNF-03</w:t>
      </w:r>
      <w:r w:rsidRPr="006E4180">
        <w:t xml:space="preserve"> — Performance</w:t>
      </w:r>
    </w:p>
    <w:p w14:paraId="3045F860" w14:textId="77777777" w:rsidR="006E4180" w:rsidRPr="006E4180" w:rsidRDefault="006E4180" w:rsidP="006E4180">
      <w:pPr>
        <w:pStyle w:val="Akapitzlist"/>
        <w:numPr>
          <w:ilvl w:val="0"/>
          <w:numId w:val="29"/>
        </w:numPr>
      </w:pPr>
      <w:r w:rsidRPr="006E4180">
        <w:t>The System shall handle at least 1000 concurrent active users.</w:t>
      </w:r>
    </w:p>
    <w:p w14:paraId="0756571E" w14:textId="77777777" w:rsidR="006E4180" w:rsidRPr="006E4180" w:rsidRDefault="006E4180" w:rsidP="006E4180">
      <w:pPr>
        <w:pStyle w:val="Akapitzlist"/>
        <w:numPr>
          <w:ilvl w:val="0"/>
          <w:numId w:val="29"/>
        </w:numPr>
      </w:pPr>
      <w:r w:rsidRPr="006E4180">
        <w:rPr>
          <w:b/>
          <w:bCs/>
        </w:rPr>
        <w:t>Acceptance criterion</w:t>
      </w:r>
      <w:r w:rsidRPr="006E4180">
        <w:t xml:space="preserve">: 95% of read requests have latency &lt; 200 </w:t>
      </w:r>
      <w:proofErr w:type="spellStart"/>
      <w:r w:rsidRPr="006E4180">
        <w:t>ms</w:t>
      </w:r>
      <w:proofErr w:type="spellEnd"/>
      <w:r w:rsidRPr="006E4180">
        <w:t xml:space="preserve"> in a test environment reflecting expected load.</w:t>
      </w:r>
    </w:p>
    <w:p w14:paraId="1658BE04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RNF-04</w:t>
      </w:r>
      <w:r w:rsidRPr="006E4180">
        <w:t xml:space="preserve"> — Media &amp; theme handling</w:t>
      </w:r>
    </w:p>
    <w:p w14:paraId="657E680F" w14:textId="77777777" w:rsidR="006E4180" w:rsidRPr="006E4180" w:rsidRDefault="006E4180" w:rsidP="006E4180">
      <w:pPr>
        <w:pStyle w:val="Akapitzlist"/>
        <w:numPr>
          <w:ilvl w:val="0"/>
          <w:numId w:val="30"/>
        </w:numPr>
      </w:pPr>
      <w:r w:rsidRPr="006E4180">
        <w:t>The System must correctly handle upload, storage and presentation of theme assets (banner, logo, color palette).</w:t>
      </w:r>
    </w:p>
    <w:p w14:paraId="3D6AE1AA" w14:textId="77777777" w:rsidR="006E4180" w:rsidRPr="006E4180" w:rsidRDefault="006E4180" w:rsidP="006E4180">
      <w:pPr>
        <w:pStyle w:val="Akapitzlist"/>
        <w:numPr>
          <w:ilvl w:val="0"/>
          <w:numId w:val="30"/>
        </w:numPr>
      </w:pPr>
      <w:r w:rsidRPr="006E4180">
        <w:rPr>
          <w:b/>
          <w:bCs/>
        </w:rPr>
        <w:t>Acceptance criterion</w:t>
      </w:r>
      <w:r w:rsidRPr="006E4180">
        <w:t xml:space="preserve">: supported formats: JPEG, PNG, </w:t>
      </w:r>
      <w:proofErr w:type="spellStart"/>
      <w:r w:rsidRPr="006E4180">
        <w:t>WebP</w:t>
      </w:r>
      <w:proofErr w:type="spellEnd"/>
      <w:r w:rsidRPr="006E4180">
        <w:t>; max banner size 5 MB, logo 2 MB; system performs automatic image optimization and generates responsive variants (e.g., 1×, 2×) in &lt; 2 s for an input file at the maximum allowed size in a typical test environment.</w:t>
      </w:r>
    </w:p>
    <w:p w14:paraId="486004E8" w14:textId="77777777" w:rsidR="006E4180" w:rsidRPr="006E4180" w:rsidRDefault="006E4180" w:rsidP="006E4180">
      <w:pPr>
        <w:keepNext/>
        <w:keepLines/>
        <w:ind w:left="360"/>
      </w:pPr>
      <w:r w:rsidRPr="006E4180">
        <w:rPr>
          <w:b/>
          <w:bCs/>
        </w:rPr>
        <w:lastRenderedPageBreak/>
        <w:t>RNF-05</w:t>
      </w:r>
      <w:r w:rsidRPr="006E4180">
        <w:t xml:space="preserve"> — Privacy and GDPR</w:t>
      </w:r>
    </w:p>
    <w:p w14:paraId="26A9236E" w14:textId="77777777" w:rsidR="006E4180" w:rsidRPr="006E4180" w:rsidRDefault="006E4180" w:rsidP="006E4180">
      <w:pPr>
        <w:pStyle w:val="Akapitzlist"/>
        <w:keepNext/>
        <w:keepLines/>
        <w:numPr>
          <w:ilvl w:val="0"/>
          <w:numId w:val="31"/>
        </w:numPr>
      </w:pPr>
      <w:r w:rsidRPr="006E4180">
        <w:t>The System must allow deletion of a user’s personal data upon request.</w:t>
      </w:r>
    </w:p>
    <w:p w14:paraId="41C1030F" w14:textId="77777777" w:rsidR="006E4180" w:rsidRPr="006E4180" w:rsidRDefault="006E4180" w:rsidP="006E4180">
      <w:pPr>
        <w:pStyle w:val="Akapitzlist"/>
        <w:keepNext/>
        <w:keepLines/>
        <w:numPr>
          <w:ilvl w:val="0"/>
          <w:numId w:val="31"/>
        </w:numPr>
      </w:pPr>
      <w:r w:rsidRPr="006E4180">
        <w:rPr>
          <w:b/>
          <w:bCs/>
        </w:rPr>
        <w:t>Acceptance criterion</w:t>
      </w:r>
      <w:r w:rsidRPr="006E4180">
        <w:t>: deletion procedure completed within 24 hours of request.</w:t>
      </w:r>
    </w:p>
    <w:p w14:paraId="249F36F5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RNF-06</w:t>
      </w:r>
      <w:r w:rsidRPr="006E4180">
        <w:t xml:space="preserve"> — Usability</w:t>
      </w:r>
    </w:p>
    <w:p w14:paraId="0B0C2D0C" w14:textId="77777777" w:rsidR="006E4180" w:rsidRPr="006E4180" w:rsidRDefault="006E4180" w:rsidP="006E4180">
      <w:pPr>
        <w:pStyle w:val="Akapitzlist"/>
        <w:numPr>
          <w:ilvl w:val="0"/>
          <w:numId w:val="32"/>
        </w:numPr>
      </w:pPr>
      <w:r w:rsidRPr="006E4180">
        <w:t>An organizer shall be able to configure a basic tournament in under 10 minutes without additional instructions.</w:t>
      </w:r>
    </w:p>
    <w:p w14:paraId="49F9FC7D" w14:textId="6D28E93E" w:rsidR="006E4180" w:rsidRDefault="006E4180" w:rsidP="006E4180">
      <w:pPr>
        <w:pStyle w:val="Akapitzlist"/>
        <w:numPr>
          <w:ilvl w:val="0"/>
          <w:numId w:val="32"/>
        </w:numPr>
      </w:pPr>
      <w:r w:rsidRPr="006E4180">
        <w:rPr>
          <w:b/>
          <w:bCs/>
        </w:rPr>
        <w:t>Acceptance criterion:</w:t>
      </w:r>
      <w:r w:rsidRPr="006E4180">
        <w:t xml:space="preserve"> usability test with 5 users yields a task completion rate ≥ 80%.</w:t>
      </w:r>
    </w:p>
    <w:p w14:paraId="1195D50C" w14:textId="7CF80A9E" w:rsidR="006E4180" w:rsidRDefault="006E4180" w:rsidP="006E4180">
      <w:pPr>
        <w:pStyle w:val="Nagwek1"/>
        <w:numPr>
          <w:ilvl w:val="0"/>
          <w:numId w:val="4"/>
        </w:numPr>
      </w:pPr>
      <w:r>
        <w:t>Glossary</w:t>
      </w:r>
    </w:p>
    <w:p w14:paraId="40210573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Audit</w:t>
      </w:r>
      <w:r w:rsidRPr="006E4180">
        <w:t xml:space="preserve"> — a historical record of critical system operations, in particular result changes, including user ID and timestamp.</w:t>
      </w:r>
    </w:p>
    <w:p w14:paraId="4DDADDA0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Bracket</w:t>
      </w:r>
      <w:r w:rsidRPr="006E4180">
        <w:t xml:space="preserve"> — structure showing pairings and participant advancement in elimination systems.</w:t>
      </w:r>
    </w:p>
    <w:p w14:paraId="60751C96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Game Template</w:t>
      </w:r>
      <w:r w:rsidRPr="006E4180">
        <w:t xml:space="preserve"> — a predefined set of parameters for a specific game (players per match, scoring type, allowed modes), used when creating tournaments.</w:t>
      </w:r>
    </w:p>
    <w:p w14:paraId="07D6A20D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Match</w:t>
      </w:r>
      <w:r w:rsidRPr="006E4180">
        <w:t xml:space="preserve"> — a single contest between participants within a tournament; has status, result and events.</w:t>
      </w:r>
    </w:p>
    <w:p w14:paraId="5013945A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Moderator / Referee</w:t>
      </w:r>
      <w:r w:rsidRPr="006E4180">
        <w:t xml:space="preserve"> — a user authorized to enter/edit results in assigned tournaments.</w:t>
      </w:r>
    </w:p>
    <w:p w14:paraId="1A2F336A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Organizer</w:t>
      </w:r>
      <w:r w:rsidRPr="006E4180">
        <w:t xml:space="preserve"> — a user who creates a tournament and defines its parameters and moderators.</w:t>
      </w:r>
    </w:p>
    <w:p w14:paraId="1FD42082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 xml:space="preserve">Participant </w:t>
      </w:r>
      <w:r w:rsidRPr="006E4180">
        <w:t>— an individual or team taking part in a tournament.</w:t>
      </w:r>
    </w:p>
    <w:p w14:paraId="27EFDB24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Private tournament</w:t>
      </w:r>
      <w:r w:rsidRPr="006E4180">
        <w:t xml:space="preserve"> — a tournament visible only to participants and assigned moderators.</w:t>
      </w:r>
    </w:p>
    <w:p w14:paraId="37B6CB98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Ranking / Standing</w:t>
      </w:r>
      <w:r w:rsidRPr="006E4180">
        <w:t xml:space="preserve"> — ordered list of participants based on points and tie-breakers.</w:t>
      </w:r>
    </w:p>
    <w:p w14:paraId="7AAD660C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Round Robin</w:t>
      </w:r>
      <w:r w:rsidRPr="006E4180">
        <w:t xml:space="preserve"> — a system in which each participant plays every other participant at least once.</w:t>
      </w:r>
    </w:p>
    <w:p w14:paraId="6930E6C6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Scoring Rule</w:t>
      </w:r>
      <w:r w:rsidRPr="006E4180">
        <w:t xml:space="preserve"> — a set of rules defining how many points are awarded for given match outcomes (e.g., 3/1/0 in football).</w:t>
      </w:r>
    </w:p>
    <w:p w14:paraId="1412230F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 xml:space="preserve">Swiss System </w:t>
      </w:r>
      <w:r w:rsidRPr="006E4180">
        <w:t>— a tournament format where players are paired by current results to match opponents with similar performance.</w:t>
      </w:r>
    </w:p>
    <w:p w14:paraId="16D7A3DC" w14:textId="77777777" w:rsidR="006E4180" w:rsidRPr="006E4180" w:rsidRDefault="006E4180" w:rsidP="006E4180">
      <w:pPr>
        <w:ind w:left="360"/>
      </w:pPr>
      <w:r w:rsidRPr="006E4180">
        <w:rPr>
          <w:b/>
          <w:bCs/>
        </w:rPr>
        <w:t>Tournament System</w:t>
      </w:r>
      <w:r w:rsidRPr="006E4180">
        <w:t xml:space="preserve"> — the algorithm/rules for pairings and advancement (e.g., single elimination, double elimination, </w:t>
      </w:r>
      <w:proofErr w:type="spellStart"/>
      <w:r w:rsidRPr="006E4180">
        <w:t>swiss</w:t>
      </w:r>
      <w:proofErr w:type="spellEnd"/>
      <w:r w:rsidRPr="006E4180">
        <w:t>, round robin).</w:t>
      </w:r>
    </w:p>
    <w:p w14:paraId="1F54A11A" w14:textId="69B5E53E" w:rsidR="006E4180" w:rsidRPr="006E4180" w:rsidRDefault="006E4180" w:rsidP="006E4180">
      <w:pPr>
        <w:ind w:left="360"/>
      </w:pPr>
      <w:r w:rsidRPr="006E4180">
        <w:rPr>
          <w:b/>
          <w:bCs/>
        </w:rPr>
        <w:t xml:space="preserve">User </w:t>
      </w:r>
      <w:r w:rsidRPr="006E4180">
        <w:t>— any person with an account in the System; a user has a role that determines permissions.</w:t>
      </w:r>
    </w:p>
    <w:sectPr w:rsidR="006E4180" w:rsidRPr="006E4180" w:rsidSect="006C1A8B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BBF68" w14:textId="77777777" w:rsidR="00352056" w:rsidRPr="00E85DD9" w:rsidRDefault="00352056" w:rsidP="008D4FE0">
      <w:pPr>
        <w:spacing w:after="0" w:line="240" w:lineRule="auto"/>
      </w:pPr>
      <w:r w:rsidRPr="00E85DD9">
        <w:separator/>
      </w:r>
    </w:p>
  </w:endnote>
  <w:endnote w:type="continuationSeparator" w:id="0">
    <w:p w14:paraId="71476FD6" w14:textId="77777777" w:rsidR="00352056" w:rsidRPr="00E85DD9" w:rsidRDefault="00352056" w:rsidP="008D4FE0">
      <w:pPr>
        <w:spacing w:after="0" w:line="240" w:lineRule="auto"/>
      </w:pPr>
      <w:r w:rsidRPr="00E85D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BB6F" w14:textId="7D7C439D" w:rsidR="006C1A8B" w:rsidRPr="00E85DD9" w:rsidRDefault="006C1A8B" w:rsidP="006C1A8B">
    <w:pPr>
      <w:pStyle w:val="Stopka"/>
      <w:jc w:val="center"/>
    </w:pPr>
    <w:r w:rsidRPr="00E85DD9">
      <w:t>Katowice,</w:t>
    </w:r>
    <w:r w:rsidR="000B1FF7">
      <w:t xml:space="preserve"> 26 October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5CEDA" w14:textId="77777777" w:rsidR="00352056" w:rsidRPr="00E85DD9" w:rsidRDefault="00352056" w:rsidP="008D4FE0">
      <w:pPr>
        <w:spacing w:after="0" w:line="240" w:lineRule="auto"/>
      </w:pPr>
      <w:r w:rsidRPr="00E85DD9">
        <w:separator/>
      </w:r>
    </w:p>
  </w:footnote>
  <w:footnote w:type="continuationSeparator" w:id="0">
    <w:p w14:paraId="5F662B66" w14:textId="77777777" w:rsidR="00352056" w:rsidRPr="00E85DD9" w:rsidRDefault="00352056" w:rsidP="008D4FE0">
      <w:pPr>
        <w:spacing w:after="0" w:line="240" w:lineRule="auto"/>
      </w:pPr>
      <w:r w:rsidRPr="00E85DD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9CEBB" w14:textId="77777777" w:rsidR="006C1A8B" w:rsidRPr="00E85DD9" w:rsidRDefault="00E85DD9" w:rsidP="006C1A8B">
    <w:pPr>
      <w:pStyle w:val="Nagwek"/>
      <w:jc w:val="center"/>
      <w:rPr>
        <w:b/>
        <w:bCs/>
        <w:szCs w:val="24"/>
      </w:rPr>
    </w:pPr>
    <w:r w:rsidRPr="00E85DD9">
      <w:rPr>
        <w:b/>
        <w:bCs/>
        <w:szCs w:val="24"/>
      </w:rPr>
      <w:t>Silesian University of Technology</w:t>
    </w:r>
  </w:p>
  <w:p w14:paraId="6ABCC368" w14:textId="77777777" w:rsidR="006C1A8B" w:rsidRPr="00E85DD9" w:rsidRDefault="00E85DD9" w:rsidP="006C1A8B">
    <w:pPr>
      <w:pStyle w:val="Nagwek"/>
      <w:jc w:val="center"/>
    </w:pPr>
    <w:r w:rsidRPr="00E85DD9">
      <w:t>Faculty of Automatic Control, Electronics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1D7"/>
    <w:multiLevelType w:val="hybridMultilevel"/>
    <w:tmpl w:val="9948E1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20AF"/>
    <w:multiLevelType w:val="hybridMultilevel"/>
    <w:tmpl w:val="0F5EF1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A5911"/>
    <w:multiLevelType w:val="hybridMultilevel"/>
    <w:tmpl w:val="771C122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E1F6D25"/>
    <w:multiLevelType w:val="hybridMultilevel"/>
    <w:tmpl w:val="EACE76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62668"/>
    <w:multiLevelType w:val="hybridMultilevel"/>
    <w:tmpl w:val="4984B06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D56C0"/>
    <w:multiLevelType w:val="hybridMultilevel"/>
    <w:tmpl w:val="A410A8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FE3AE1"/>
    <w:multiLevelType w:val="hybridMultilevel"/>
    <w:tmpl w:val="15584A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143C8D"/>
    <w:multiLevelType w:val="hybridMultilevel"/>
    <w:tmpl w:val="69BCE0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464278"/>
    <w:multiLevelType w:val="hybridMultilevel"/>
    <w:tmpl w:val="76C047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45808"/>
    <w:multiLevelType w:val="hybridMultilevel"/>
    <w:tmpl w:val="0648306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5B0002"/>
    <w:multiLevelType w:val="hybridMultilevel"/>
    <w:tmpl w:val="032060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0C3456"/>
    <w:multiLevelType w:val="hybridMultilevel"/>
    <w:tmpl w:val="15886B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534E4C"/>
    <w:multiLevelType w:val="hybridMultilevel"/>
    <w:tmpl w:val="240C2F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14605"/>
    <w:multiLevelType w:val="hybridMultilevel"/>
    <w:tmpl w:val="D3B691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A209C"/>
    <w:multiLevelType w:val="hybridMultilevel"/>
    <w:tmpl w:val="969695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E25CE0"/>
    <w:multiLevelType w:val="hybridMultilevel"/>
    <w:tmpl w:val="E0D04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C605E"/>
    <w:multiLevelType w:val="multilevel"/>
    <w:tmpl w:val="E9D8A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B9A0BC3"/>
    <w:multiLevelType w:val="hybridMultilevel"/>
    <w:tmpl w:val="F5DA53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DE62CE3"/>
    <w:multiLevelType w:val="hybridMultilevel"/>
    <w:tmpl w:val="672A3CE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662488"/>
    <w:multiLevelType w:val="hybridMultilevel"/>
    <w:tmpl w:val="C6949F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556F2"/>
    <w:multiLevelType w:val="hybridMultilevel"/>
    <w:tmpl w:val="73EEFC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433C4E"/>
    <w:multiLevelType w:val="hybridMultilevel"/>
    <w:tmpl w:val="7D70B9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DB62C4"/>
    <w:multiLevelType w:val="hybridMultilevel"/>
    <w:tmpl w:val="72549BF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9957BD"/>
    <w:multiLevelType w:val="hybridMultilevel"/>
    <w:tmpl w:val="71BCD2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61324AF"/>
    <w:multiLevelType w:val="hybridMultilevel"/>
    <w:tmpl w:val="26ACF0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29009F"/>
    <w:multiLevelType w:val="hybridMultilevel"/>
    <w:tmpl w:val="F5A69C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3A4703"/>
    <w:multiLevelType w:val="hybridMultilevel"/>
    <w:tmpl w:val="F73677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A25298"/>
    <w:multiLevelType w:val="hybridMultilevel"/>
    <w:tmpl w:val="D4183C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E5ABB"/>
    <w:multiLevelType w:val="hybridMultilevel"/>
    <w:tmpl w:val="0A886C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E1762B"/>
    <w:multiLevelType w:val="hybridMultilevel"/>
    <w:tmpl w:val="253EFF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74499"/>
    <w:multiLevelType w:val="hybridMultilevel"/>
    <w:tmpl w:val="C0D8A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5D5E39"/>
    <w:multiLevelType w:val="hybridMultilevel"/>
    <w:tmpl w:val="EBE2DE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393958">
    <w:abstractNumId w:val="19"/>
  </w:num>
  <w:num w:numId="2" w16cid:durableId="1522082618">
    <w:abstractNumId w:val="29"/>
  </w:num>
  <w:num w:numId="3" w16cid:durableId="1825587527">
    <w:abstractNumId w:val="15"/>
  </w:num>
  <w:num w:numId="4" w16cid:durableId="89787521">
    <w:abstractNumId w:val="16"/>
  </w:num>
  <w:num w:numId="5" w16cid:durableId="1520007128">
    <w:abstractNumId w:val="27"/>
  </w:num>
  <w:num w:numId="6" w16cid:durableId="646975692">
    <w:abstractNumId w:val="2"/>
  </w:num>
  <w:num w:numId="7" w16cid:durableId="1982035881">
    <w:abstractNumId w:val="18"/>
  </w:num>
  <w:num w:numId="8" w16cid:durableId="1718504354">
    <w:abstractNumId w:val="17"/>
  </w:num>
  <w:num w:numId="9" w16cid:durableId="1006131417">
    <w:abstractNumId w:val="14"/>
  </w:num>
  <w:num w:numId="10" w16cid:durableId="453645540">
    <w:abstractNumId w:val="8"/>
  </w:num>
  <w:num w:numId="11" w16cid:durableId="38823431">
    <w:abstractNumId w:val="22"/>
  </w:num>
  <w:num w:numId="12" w16cid:durableId="1947735659">
    <w:abstractNumId w:val="9"/>
  </w:num>
  <w:num w:numId="13" w16cid:durableId="1552963923">
    <w:abstractNumId w:val="5"/>
  </w:num>
  <w:num w:numId="14" w16cid:durableId="1607232754">
    <w:abstractNumId w:val="23"/>
  </w:num>
  <w:num w:numId="15" w16cid:durableId="599992821">
    <w:abstractNumId w:val="20"/>
  </w:num>
  <w:num w:numId="16" w16cid:durableId="56056991">
    <w:abstractNumId w:val="0"/>
  </w:num>
  <w:num w:numId="17" w16cid:durableId="1384716251">
    <w:abstractNumId w:val="26"/>
  </w:num>
  <w:num w:numId="18" w16cid:durableId="1785423137">
    <w:abstractNumId w:val="28"/>
  </w:num>
  <w:num w:numId="19" w16cid:durableId="1862356721">
    <w:abstractNumId w:val="12"/>
  </w:num>
  <w:num w:numId="20" w16cid:durableId="733165070">
    <w:abstractNumId w:val="30"/>
  </w:num>
  <w:num w:numId="21" w16cid:durableId="1228227388">
    <w:abstractNumId w:val="6"/>
  </w:num>
  <w:num w:numId="22" w16cid:durableId="1701274456">
    <w:abstractNumId w:val="24"/>
  </w:num>
  <w:num w:numId="23" w16cid:durableId="372341557">
    <w:abstractNumId w:val="25"/>
  </w:num>
  <w:num w:numId="24" w16cid:durableId="1881548261">
    <w:abstractNumId w:val="4"/>
  </w:num>
  <w:num w:numId="25" w16cid:durableId="558442279">
    <w:abstractNumId w:val="11"/>
  </w:num>
  <w:num w:numId="26" w16cid:durableId="1188905257">
    <w:abstractNumId w:val="3"/>
  </w:num>
  <w:num w:numId="27" w16cid:durableId="40327987">
    <w:abstractNumId w:val="31"/>
  </w:num>
  <w:num w:numId="28" w16cid:durableId="1142192263">
    <w:abstractNumId w:val="7"/>
  </w:num>
  <w:num w:numId="29" w16cid:durableId="1978026445">
    <w:abstractNumId w:val="1"/>
  </w:num>
  <w:num w:numId="30" w16cid:durableId="1815414041">
    <w:abstractNumId w:val="10"/>
  </w:num>
  <w:num w:numId="31" w16cid:durableId="240407135">
    <w:abstractNumId w:val="21"/>
  </w:num>
  <w:num w:numId="32" w16cid:durableId="1196116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01"/>
    <w:rsid w:val="00071E85"/>
    <w:rsid w:val="000B1FF7"/>
    <w:rsid w:val="00177CEB"/>
    <w:rsid w:val="00197613"/>
    <w:rsid w:val="00282315"/>
    <w:rsid w:val="00352056"/>
    <w:rsid w:val="004E1764"/>
    <w:rsid w:val="006C1A8B"/>
    <w:rsid w:val="006E4180"/>
    <w:rsid w:val="00774D19"/>
    <w:rsid w:val="00790A4A"/>
    <w:rsid w:val="007F7B76"/>
    <w:rsid w:val="008D4FE0"/>
    <w:rsid w:val="00954801"/>
    <w:rsid w:val="00A12A3B"/>
    <w:rsid w:val="00BD7C02"/>
    <w:rsid w:val="00C14D03"/>
    <w:rsid w:val="00C7316A"/>
    <w:rsid w:val="00E85DD9"/>
    <w:rsid w:val="00F0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44B2"/>
  <w15:chartTrackingRefBased/>
  <w15:docId w15:val="{1A7A3DDB-0D9A-469E-B330-DCB90EF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FF7"/>
    <w:rPr>
      <w:sz w:val="24"/>
      <w:lang w:val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7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B1FF7"/>
    <w:pPr>
      <w:keepNext/>
      <w:keepLines/>
      <w:numPr>
        <w:ilvl w:val="1"/>
        <w:numId w:val="4"/>
      </w:numPr>
      <w:spacing w:before="160" w:after="80"/>
      <w:ind w:left="851" w:hanging="491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4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4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1E8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B1FF7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4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4FE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4FE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4F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4F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4F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4F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4F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4F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4FE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4FE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4FE0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FE0"/>
  </w:style>
  <w:style w:type="paragraph" w:styleId="Stopka">
    <w:name w:val="footer"/>
    <w:basedOn w:val="Normalny"/>
    <w:link w:val="Stopka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FE0"/>
  </w:style>
  <w:style w:type="table" w:styleId="Tabela-Siatka">
    <w:name w:val="Table Grid"/>
    <w:basedOn w:val="Standardowy"/>
    <w:uiPriority w:val="39"/>
    <w:rsid w:val="006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B1F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1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311399@student.polsl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IO-IT-4\tournament-system\docs\en\Tournament_System_Project_Template_EN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F32A-8C77-43A1-984D-63826FB1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Tournament_System_Project_Template_EN.dotx</Template>
  <TotalTime>20</TotalTime>
  <Pages>8</Pages>
  <Words>1864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piotr.maj</dc:creator>
  <cp:keywords/>
  <dc:description/>
  <cp:lastModifiedBy>Piotr Maj (pm311399)</cp:lastModifiedBy>
  <cp:revision>2</cp:revision>
  <dcterms:created xsi:type="dcterms:W3CDTF">2025-10-26T15:55:00Z</dcterms:created>
  <dcterms:modified xsi:type="dcterms:W3CDTF">2025-10-26T16:16:00Z</dcterms:modified>
</cp:coreProperties>
</file>