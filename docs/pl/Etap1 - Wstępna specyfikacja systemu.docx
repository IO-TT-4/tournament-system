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D2AD" w14:textId="77777777" w:rsidR="00790A4A" w:rsidRPr="009D21C2" w:rsidRDefault="00790A4A">
      <w:pPr>
        <w:rPr>
          <w:szCs w:val="24"/>
        </w:rPr>
      </w:pPr>
    </w:p>
    <w:p w14:paraId="35B1FE55" w14:textId="77777777" w:rsidR="008D4FE0" w:rsidRPr="009D21C2" w:rsidRDefault="008D4FE0">
      <w:pPr>
        <w:rPr>
          <w:szCs w:val="24"/>
        </w:rPr>
      </w:pPr>
    </w:p>
    <w:p w14:paraId="0876C14C" w14:textId="77777777" w:rsidR="008D4FE0" w:rsidRPr="009D21C2" w:rsidRDefault="008D4FE0">
      <w:pPr>
        <w:rPr>
          <w:szCs w:val="24"/>
        </w:rPr>
      </w:pPr>
    </w:p>
    <w:p w14:paraId="4EE23FD9" w14:textId="77777777" w:rsidR="008D4FE0" w:rsidRPr="009D21C2" w:rsidRDefault="008D4FE0">
      <w:pPr>
        <w:rPr>
          <w:szCs w:val="24"/>
        </w:rPr>
      </w:pPr>
    </w:p>
    <w:p w14:paraId="58B84D5C" w14:textId="77777777" w:rsidR="008D4FE0" w:rsidRPr="009D21C2" w:rsidRDefault="008D4FE0">
      <w:pPr>
        <w:rPr>
          <w:szCs w:val="24"/>
        </w:rPr>
      </w:pPr>
    </w:p>
    <w:p w14:paraId="317CA0FC" w14:textId="77777777" w:rsidR="008D4FE0" w:rsidRPr="009D21C2" w:rsidRDefault="008D4FE0">
      <w:pPr>
        <w:rPr>
          <w:szCs w:val="24"/>
        </w:rPr>
      </w:pPr>
    </w:p>
    <w:p w14:paraId="15389FDE" w14:textId="77777777" w:rsidR="008D4FE0" w:rsidRPr="009D21C2" w:rsidRDefault="008D4FE0">
      <w:pPr>
        <w:rPr>
          <w:szCs w:val="24"/>
        </w:rPr>
      </w:pPr>
    </w:p>
    <w:p w14:paraId="3859C398" w14:textId="77777777" w:rsidR="008D4FE0" w:rsidRPr="009D21C2" w:rsidRDefault="008D4FE0">
      <w:pPr>
        <w:rPr>
          <w:szCs w:val="24"/>
        </w:rPr>
      </w:pPr>
    </w:p>
    <w:p w14:paraId="66B15DAE" w14:textId="77777777" w:rsidR="008D4FE0" w:rsidRPr="009D21C2" w:rsidRDefault="008D4FE0">
      <w:pPr>
        <w:rPr>
          <w:szCs w:val="24"/>
        </w:rPr>
      </w:pPr>
    </w:p>
    <w:p w14:paraId="3D63D6A5" w14:textId="77777777" w:rsidR="008D4FE0" w:rsidRPr="009D21C2" w:rsidRDefault="008D4FE0" w:rsidP="008D4FE0">
      <w:pPr>
        <w:jc w:val="center"/>
        <w:rPr>
          <w:b/>
          <w:bCs/>
          <w:sz w:val="36"/>
          <w:szCs w:val="36"/>
        </w:rPr>
      </w:pPr>
      <w:r w:rsidRPr="009D21C2">
        <w:rPr>
          <w:b/>
          <w:bCs/>
          <w:sz w:val="36"/>
          <w:szCs w:val="36"/>
        </w:rPr>
        <w:t>System rozgrywek turniejowych</w:t>
      </w:r>
    </w:p>
    <w:p w14:paraId="3A2E4A23" w14:textId="6D39F490" w:rsidR="008D4FE0" w:rsidRPr="009D21C2" w:rsidRDefault="006C1A8B" w:rsidP="006C1A8B">
      <w:pPr>
        <w:jc w:val="center"/>
        <w:rPr>
          <w:szCs w:val="24"/>
        </w:rPr>
      </w:pPr>
      <w:r w:rsidRPr="009D21C2">
        <w:rPr>
          <w:szCs w:val="24"/>
        </w:rPr>
        <w:t xml:space="preserve">Uniwersalna platforma do tworzenia </w:t>
      </w:r>
      <w:r w:rsidR="00FE07EC" w:rsidRPr="009D21C2">
        <w:rPr>
          <w:szCs w:val="24"/>
        </w:rPr>
        <w:t>i</w:t>
      </w:r>
      <w:r w:rsidR="00FE07EC">
        <w:rPr>
          <w:szCs w:val="24"/>
        </w:rPr>
        <w:t> </w:t>
      </w:r>
      <w:r w:rsidRPr="009D21C2">
        <w:rPr>
          <w:szCs w:val="24"/>
        </w:rPr>
        <w:t>śledzenia różnego</w:t>
      </w:r>
      <w:r w:rsidRPr="009D21C2">
        <w:rPr>
          <w:szCs w:val="24"/>
        </w:rPr>
        <w:br/>
        <w:t xml:space="preserve">rodzaju turniejów sportowych </w:t>
      </w:r>
      <w:r w:rsidR="00FE07EC" w:rsidRPr="009D21C2">
        <w:rPr>
          <w:szCs w:val="24"/>
        </w:rPr>
        <w:t>i</w:t>
      </w:r>
      <w:r w:rsidR="00FE07EC">
        <w:rPr>
          <w:szCs w:val="24"/>
        </w:rPr>
        <w:t> </w:t>
      </w:r>
      <w:r w:rsidRPr="009D21C2">
        <w:rPr>
          <w:szCs w:val="24"/>
        </w:rPr>
        <w:t>planszowych</w:t>
      </w:r>
    </w:p>
    <w:p w14:paraId="1CDF0486" w14:textId="77777777" w:rsidR="006C1A8B" w:rsidRPr="009D21C2" w:rsidRDefault="006C1A8B" w:rsidP="006C1A8B">
      <w:pPr>
        <w:jc w:val="center"/>
        <w:rPr>
          <w:szCs w:val="24"/>
        </w:rPr>
      </w:pPr>
    </w:p>
    <w:p w14:paraId="32BD3A0F" w14:textId="77777777" w:rsidR="006C1A8B" w:rsidRPr="009D21C2" w:rsidRDefault="006C1A8B" w:rsidP="006C1A8B">
      <w:pPr>
        <w:jc w:val="center"/>
        <w:rPr>
          <w:szCs w:val="24"/>
        </w:rPr>
      </w:pPr>
    </w:p>
    <w:p w14:paraId="20691FD4" w14:textId="77777777" w:rsidR="008F08A7" w:rsidRPr="009D21C2" w:rsidRDefault="008F08A7" w:rsidP="006C1A8B">
      <w:pPr>
        <w:jc w:val="center"/>
        <w:rPr>
          <w:szCs w:val="24"/>
        </w:rPr>
      </w:pPr>
    </w:p>
    <w:p w14:paraId="7BF6BB57" w14:textId="3D12430B" w:rsidR="006C1A8B" w:rsidRPr="009D21C2" w:rsidRDefault="005C52A1" w:rsidP="006C1A8B">
      <w:pPr>
        <w:jc w:val="center"/>
        <w:rPr>
          <w:sz w:val="28"/>
          <w:szCs w:val="28"/>
        </w:rPr>
      </w:pPr>
      <w:r w:rsidRPr="009D21C2">
        <w:rPr>
          <w:sz w:val="28"/>
          <w:szCs w:val="28"/>
        </w:rPr>
        <w:t>Etap 1: Wstępna specyfikacja systemu (1-WSS)</w:t>
      </w:r>
    </w:p>
    <w:p w14:paraId="437DE2B4" w14:textId="77777777" w:rsidR="006C1A8B" w:rsidRPr="009D21C2" w:rsidRDefault="006C1A8B" w:rsidP="006C1A8B">
      <w:pPr>
        <w:jc w:val="center"/>
        <w:rPr>
          <w:szCs w:val="24"/>
        </w:rPr>
      </w:pPr>
    </w:p>
    <w:p w14:paraId="4F6EF506" w14:textId="77777777" w:rsidR="006C1A8B" w:rsidRPr="009D21C2" w:rsidRDefault="006C1A8B" w:rsidP="006C1A8B">
      <w:pPr>
        <w:jc w:val="center"/>
        <w:rPr>
          <w:szCs w:val="24"/>
        </w:rPr>
      </w:pPr>
    </w:p>
    <w:p w14:paraId="6EBAB4A7" w14:textId="77777777" w:rsidR="006C1A8B" w:rsidRPr="009D21C2" w:rsidRDefault="006C1A8B" w:rsidP="006C1A8B">
      <w:pPr>
        <w:jc w:val="center"/>
        <w:rPr>
          <w:szCs w:val="24"/>
        </w:rPr>
      </w:pPr>
    </w:p>
    <w:p w14:paraId="0BB163D5" w14:textId="77777777" w:rsidR="00071E85" w:rsidRPr="009D21C2" w:rsidRDefault="00071E85" w:rsidP="006C1A8B">
      <w:pPr>
        <w:jc w:val="center"/>
        <w:rPr>
          <w:szCs w:val="24"/>
        </w:rPr>
      </w:pPr>
    </w:p>
    <w:p w14:paraId="2F4F8AEB" w14:textId="77777777" w:rsidR="00071E85" w:rsidRPr="009D21C2" w:rsidRDefault="00071E85" w:rsidP="006C1A8B">
      <w:pPr>
        <w:jc w:val="center"/>
        <w:rPr>
          <w:szCs w:val="24"/>
        </w:rPr>
      </w:pPr>
    </w:p>
    <w:p w14:paraId="1991171D" w14:textId="3C114AEF" w:rsidR="00071E85" w:rsidRPr="009D21C2" w:rsidRDefault="001D6DB8" w:rsidP="006C1A8B">
      <w:pPr>
        <w:jc w:val="center"/>
        <w:rPr>
          <w:szCs w:val="24"/>
        </w:rPr>
      </w:pPr>
      <w:r>
        <w:rPr>
          <w:szCs w:val="24"/>
        </w:rPr>
        <w:t>.</w:t>
      </w:r>
    </w:p>
    <w:p w14:paraId="6E3080C9" w14:textId="77777777" w:rsidR="006C1A8B" w:rsidRPr="009D21C2" w:rsidRDefault="006C1A8B" w:rsidP="00071E85">
      <w:pPr>
        <w:rPr>
          <w:b/>
          <w:bCs/>
          <w:szCs w:val="24"/>
        </w:rPr>
      </w:pPr>
      <w:r w:rsidRPr="009D21C2">
        <w:rPr>
          <w:b/>
          <w:bCs/>
          <w:szCs w:val="24"/>
        </w:rPr>
        <w:t>Zespół projektowy:</w:t>
      </w:r>
    </w:p>
    <w:p w14:paraId="55C98346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Piotr Maj – </w:t>
      </w:r>
      <w:r w:rsidR="00B43B6D" w:rsidRPr="009D21C2">
        <w:rPr>
          <w:szCs w:val="24"/>
        </w:rPr>
        <w:t>Menadżer projektu</w:t>
      </w:r>
      <w:r w:rsidRPr="009D21C2">
        <w:rPr>
          <w:szCs w:val="24"/>
        </w:rPr>
        <w:t>/Lider techniczny</w:t>
      </w:r>
    </w:p>
    <w:p w14:paraId="2EBDEFC5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Bartosz Jędryka </w:t>
      </w:r>
      <w:r w:rsidR="00934178" w:rsidRPr="009D21C2">
        <w:rPr>
          <w:szCs w:val="24"/>
        </w:rPr>
        <w:t>– P</w:t>
      </w:r>
      <w:r w:rsidRPr="009D21C2">
        <w:rPr>
          <w:szCs w:val="24"/>
        </w:rPr>
        <w:t>rogramista</w:t>
      </w:r>
    </w:p>
    <w:p w14:paraId="47A41C27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Aleksandra Kuś </w:t>
      </w:r>
      <w:r w:rsidR="00934178" w:rsidRPr="009D21C2">
        <w:rPr>
          <w:szCs w:val="24"/>
        </w:rPr>
        <w:t>– T</w:t>
      </w:r>
      <w:r w:rsidRPr="009D21C2">
        <w:rPr>
          <w:szCs w:val="24"/>
        </w:rPr>
        <w:t>ester</w:t>
      </w:r>
    </w:p>
    <w:p w14:paraId="7DD8D7DC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Wojciech Pędziwiatr </w:t>
      </w:r>
      <w:r w:rsidR="00934178" w:rsidRPr="009D21C2">
        <w:rPr>
          <w:szCs w:val="24"/>
        </w:rPr>
        <w:t>– P</w:t>
      </w:r>
      <w:r w:rsidRPr="009D21C2">
        <w:rPr>
          <w:szCs w:val="24"/>
        </w:rPr>
        <w:t>rogramista</w:t>
      </w:r>
    </w:p>
    <w:p w14:paraId="02DE0F02" w14:textId="77777777" w:rsidR="00BC5337" w:rsidRPr="009D21C2" w:rsidRDefault="00BC5337" w:rsidP="00BC5337">
      <w:pPr>
        <w:rPr>
          <w:szCs w:val="24"/>
        </w:rPr>
      </w:pPr>
      <w:r w:rsidRPr="009D21C2">
        <w:rPr>
          <w:szCs w:val="24"/>
        </w:rPr>
        <w:t xml:space="preserve">Adrian Suchenia </w:t>
      </w:r>
      <w:r w:rsidR="00934178" w:rsidRPr="009D21C2">
        <w:rPr>
          <w:szCs w:val="24"/>
        </w:rPr>
        <w:t xml:space="preserve">– </w:t>
      </w:r>
      <w:r w:rsidRPr="009D21C2">
        <w:rPr>
          <w:szCs w:val="24"/>
        </w:rPr>
        <w:t>Programista</w:t>
      </w:r>
    </w:p>
    <w:p w14:paraId="1BF26B6A" w14:textId="17CB8990" w:rsidR="00071E85" w:rsidRPr="009D21C2" w:rsidRDefault="006C1A8B" w:rsidP="00071E85">
      <w:pPr>
        <w:rPr>
          <w:szCs w:val="24"/>
        </w:rPr>
      </w:pPr>
      <w:r w:rsidRPr="009D21C2">
        <w:rPr>
          <w:b/>
          <w:bCs/>
          <w:szCs w:val="24"/>
        </w:rPr>
        <w:t>Kontakt (</w:t>
      </w:r>
      <w:r w:rsidR="00B43B6D" w:rsidRPr="009D21C2">
        <w:rPr>
          <w:b/>
          <w:bCs/>
          <w:szCs w:val="24"/>
        </w:rPr>
        <w:t>Menadżer projektu</w:t>
      </w:r>
      <w:r w:rsidRPr="009D21C2">
        <w:rPr>
          <w:b/>
          <w:bCs/>
          <w:szCs w:val="24"/>
        </w:rPr>
        <w:t>):</w:t>
      </w:r>
      <w:r w:rsidRPr="009D21C2">
        <w:rPr>
          <w:szCs w:val="24"/>
        </w:rPr>
        <w:t xml:space="preserve"> </w:t>
      </w:r>
      <w:hyperlink r:id="rId7" w:history="1">
        <w:r w:rsidR="007A38E4" w:rsidRPr="009D21C2">
          <w:rPr>
            <w:rStyle w:val="Hipercze"/>
            <w:szCs w:val="24"/>
          </w:rPr>
          <w:t>pm311399@student.polsl.pl</w:t>
        </w:r>
      </w:hyperlink>
    </w:p>
    <w:p w14:paraId="10D04DED" w14:textId="0A689C95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lastRenderedPageBreak/>
        <w:t>Wprowadzenie</w:t>
      </w:r>
    </w:p>
    <w:p w14:paraId="2B1DBA89" w14:textId="5FA30C3C" w:rsidR="007A38E4" w:rsidRPr="006D7220" w:rsidRDefault="007A38E4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Cel projektu</w:t>
      </w:r>
    </w:p>
    <w:p w14:paraId="2801B039" w14:textId="0F790DFB" w:rsidR="007A38E4" w:rsidRPr="006D7220" w:rsidRDefault="007A38E4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Celem projektu jest zaprojektowanie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implementacja uniwersalnej platformy do organizacji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zarządzania turniejami, zwanej dalej „Systemem”. System umożliwi tworzenie turniejów dla różnych dyscyplin (m.in. e-sport, gry planszowe, rozgrywki amatorskie), automatyczne generowanie drabinek według wybranego systemu rozgrywek, rejestrację uczestników (indywidualnych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drużynowych), wprowadzanie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prezentację wyników oraz przechowywanie danych historycznych.</w:t>
      </w:r>
    </w:p>
    <w:p w14:paraId="6A8D3840" w14:textId="7DC688A5" w:rsidR="007A38E4" w:rsidRPr="006D7220" w:rsidRDefault="007A38E4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System ma przede wszystkim ułatwić pracę organizatorów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sędziów oraz zapewnić widzom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uczestnikom przejrzyste, wiarygodne źródło informacji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przebiegu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wynikach rozgrywek.</w:t>
      </w:r>
    </w:p>
    <w:p w14:paraId="48760A5C" w14:textId="6E7D43D0" w:rsidR="007A38E4" w:rsidRPr="006D7220" w:rsidRDefault="00C223C0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Zakres projektu</w:t>
      </w:r>
    </w:p>
    <w:p w14:paraId="3CA85625" w14:textId="1AC36659" w:rsidR="00C223C0" w:rsidRPr="006D7220" w:rsidRDefault="00C223C0" w:rsidP="00CA1B78">
      <w:pPr>
        <w:spacing w:line="276" w:lineRule="auto"/>
        <w:ind w:firstLine="349"/>
        <w:jc w:val="both"/>
        <w:rPr>
          <w:rFonts w:cstheme="minorHAnsi"/>
        </w:rPr>
      </w:pPr>
      <w:r w:rsidRPr="006D7220">
        <w:rPr>
          <w:rFonts w:cstheme="minorHAnsi"/>
        </w:rPr>
        <w:t xml:space="preserve">Funkcjonalności wchodzące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zakres:</w:t>
      </w:r>
    </w:p>
    <w:p w14:paraId="779B2A45" w14:textId="469DF423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Rejestracja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logowanie użytkowników</w:t>
      </w:r>
      <w:r w:rsidR="00CA1B78">
        <w:rPr>
          <w:rFonts w:cstheme="minorHAnsi"/>
        </w:rPr>
        <w:t>.</w:t>
      </w:r>
    </w:p>
    <w:p w14:paraId="35F2E228" w14:textId="5FCDDF56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Tworzenie turniejów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wyborem szablonu gry (Game </w:t>
      </w:r>
      <w:proofErr w:type="spellStart"/>
      <w:r w:rsidRPr="006D7220">
        <w:rPr>
          <w:rFonts w:cstheme="minorHAnsi"/>
        </w:rPr>
        <w:t>Template</w:t>
      </w:r>
      <w:proofErr w:type="spellEnd"/>
      <w:r w:rsidRPr="006D7220">
        <w:rPr>
          <w:rFonts w:cstheme="minorHAnsi"/>
        </w:rPr>
        <w:t xml:space="preserve">)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systemu rozgrywek (Single </w:t>
      </w:r>
      <w:proofErr w:type="spellStart"/>
      <w:r w:rsidRPr="006D7220">
        <w:rPr>
          <w:rFonts w:cstheme="minorHAnsi"/>
        </w:rPr>
        <w:t>Elimination</w:t>
      </w:r>
      <w:proofErr w:type="spellEnd"/>
      <w:r w:rsidRPr="006D7220">
        <w:rPr>
          <w:rFonts w:cstheme="minorHAnsi"/>
        </w:rPr>
        <w:t xml:space="preserve">, </w:t>
      </w:r>
      <w:proofErr w:type="spellStart"/>
      <w:r w:rsidRPr="006D7220">
        <w:rPr>
          <w:rFonts w:cstheme="minorHAnsi"/>
        </w:rPr>
        <w:t>Double</w:t>
      </w:r>
      <w:proofErr w:type="spellEnd"/>
      <w:r w:rsidRPr="006D7220">
        <w:rPr>
          <w:rFonts w:cstheme="minorHAnsi"/>
        </w:rPr>
        <w:t xml:space="preserve"> </w:t>
      </w:r>
      <w:proofErr w:type="spellStart"/>
      <w:r w:rsidRPr="006D7220">
        <w:rPr>
          <w:rFonts w:cstheme="minorHAnsi"/>
        </w:rPr>
        <w:t>Elimination</w:t>
      </w:r>
      <w:proofErr w:type="spellEnd"/>
      <w:r w:rsidRPr="006D7220">
        <w:rPr>
          <w:rFonts w:cstheme="minorHAnsi"/>
        </w:rPr>
        <w:t xml:space="preserve">, </w:t>
      </w:r>
      <w:proofErr w:type="spellStart"/>
      <w:r w:rsidRPr="006D7220">
        <w:rPr>
          <w:rFonts w:cstheme="minorHAnsi"/>
        </w:rPr>
        <w:t>Round</w:t>
      </w:r>
      <w:proofErr w:type="spellEnd"/>
      <w:r w:rsidRPr="006D7220">
        <w:rPr>
          <w:rFonts w:cstheme="minorHAnsi"/>
        </w:rPr>
        <w:t xml:space="preserve"> Robin, Swiss, </w:t>
      </w:r>
      <w:r w:rsidR="00FE07EC">
        <w:rPr>
          <w:rFonts w:cstheme="minorHAnsi"/>
        </w:rPr>
        <w:br/>
      </w:r>
      <w:proofErr w:type="spellStart"/>
      <w:r w:rsidRPr="006D7220">
        <w:rPr>
          <w:rFonts w:cstheme="minorHAnsi"/>
        </w:rPr>
        <w:t>Table-based</w:t>
      </w:r>
      <w:proofErr w:type="spellEnd"/>
      <w:r w:rsidRPr="006D7220">
        <w:rPr>
          <w:rFonts w:cstheme="minorHAnsi"/>
        </w:rPr>
        <w:t>).</w:t>
      </w:r>
    </w:p>
    <w:p w14:paraId="06F89F0B" w14:textId="04754C47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Konfiguracja widoczności (public/</w:t>
      </w:r>
      <w:proofErr w:type="spellStart"/>
      <w:r w:rsidRPr="006D7220">
        <w:rPr>
          <w:rFonts w:cstheme="minorHAnsi"/>
        </w:rPr>
        <w:t>private</w:t>
      </w:r>
      <w:proofErr w:type="spellEnd"/>
      <w:r w:rsidRPr="006D7220">
        <w:rPr>
          <w:rFonts w:cstheme="minorHAnsi"/>
        </w:rPr>
        <w:t xml:space="preserve">), reguł rejestracji (open / </w:t>
      </w:r>
      <w:proofErr w:type="spellStart"/>
      <w:r w:rsidRPr="006D7220">
        <w:rPr>
          <w:rFonts w:cstheme="minorHAnsi"/>
        </w:rPr>
        <w:t>registered</w:t>
      </w:r>
      <w:proofErr w:type="spellEnd"/>
      <w:r w:rsidRPr="006D7220">
        <w:rPr>
          <w:rFonts w:cstheme="minorHAnsi"/>
        </w:rPr>
        <w:t xml:space="preserve"> </w:t>
      </w:r>
      <w:proofErr w:type="spellStart"/>
      <w:r w:rsidRPr="006D7220">
        <w:rPr>
          <w:rFonts w:cstheme="minorHAnsi"/>
        </w:rPr>
        <w:t>only</w:t>
      </w:r>
      <w:proofErr w:type="spellEnd"/>
      <w:r w:rsidRPr="006D7220">
        <w:rPr>
          <w:rFonts w:cstheme="minorHAnsi"/>
        </w:rPr>
        <w:t xml:space="preserve">), limitów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moderatorów.</w:t>
      </w:r>
    </w:p>
    <w:p w14:paraId="364E94B6" w14:textId="475A3E70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Rejestracja uczestników (osób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drużyn), import uczestników (CSV).</w:t>
      </w:r>
    </w:p>
    <w:p w14:paraId="7D7240E9" w14:textId="65B0181E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Automatyczne generowanie drabinek / parowań 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wybranym systemem.</w:t>
      </w:r>
    </w:p>
    <w:p w14:paraId="2DF57339" w14:textId="1A860BF4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Wprowadzanie wyników przez uprawnionych (organiz</w:t>
      </w:r>
      <w:r w:rsidR="00CA1B78">
        <w:rPr>
          <w:rFonts w:cstheme="minorHAnsi"/>
        </w:rPr>
        <w:t>a</w:t>
      </w:r>
      <w:r w:rsidR="00240161">
        <w:rPr>
          <w:rFonts w:cstheme="minorHAnsi"/>
        </w:rPr>
        <w:t>tor</w:t>
      </w:r>
      <w:r w:rsidRPr="006D7220">
        <w:rPr>
          <w:rFonts w:cstheme="minorHAnsi"/>
        </w:rPr>
        <w:t xml:space="preserve">/moderator) — zarówno jako eventy (np. gole, rundy), jak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końcowy wynik.</w:t>
      </w:r>
    </w:p>
    <w:p w14:paraId="335579F6" w14:textId="4801012D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Wyświetlanie drabinki, wyników meczu, rankingów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historii turniejów.</w:t>
      </w:r>
    </w:p>
    <w:p w14:paraId="0A2CFC8C" w14:textId="30E23BD1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Podstawowe API REST do integracji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automatyzacji.</w:t>
      </w:r>
    </w:p>
    <w:p w14:paraId="0599B1C1" w14:textId="162B19D3" w:rsidR="00C223C0" w:rsidRPr="006D7220" w:rsidRDefault="00C223C0" w:rsidP="00CA1B78">
      <w:pPr>
        <w:pStyle w:val="Akapitzlist"/>
        <w:numPr>
          <w:ilvl w:val="0"/>
          <w:numId w:val="2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Audyt (logowanie zmian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kto je wprowadził).</w:t>
      </w:r>
    </w:p>
    <w:p w14:paraId="6A62308C" w14:textId="77777777" w:rsidR="00C223C0" w:rsidRPr="006D7220" w:rsidRDefault="00C223C0" w:rsidP="00CA1B78">
      <w:pPr>
        <w:pStyle w:val="Akapitzlist"/>
        <w:spacing w:line="276" w:lineRule="auto"/>
        <w:ind w:left="1069"/>
        <w:jc w:val="both"/>
        <w:rPr>
          <w:rFonts w:cstheme="minorHAnsi"/>
        </w:rPr>
      </w:pPr>
    </w:p>
    <w:p w14:paraId="48AA3974" w14:textId="21CB3D2C" w:rsidR="00C223C0" w:rsidRPr="006D7220" w:rsidRDefault="00C223C0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>Funkcjonalności poza zakresem:</w:t>
      </w:r>
    </w:p>
    <w:p w14:paraId="3165E0AB" w14:textId="7FD3C623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Transmisje wideo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integracja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platformami </w:t>
      </w:r>
      <w:proofErr w:type="spellStart"/>
      <w:r w:rsidRPr="006D7220">
        <w:rPr>
          <w:rFonts w:cstheme="minorHAnsi"/>
        </w:rPr>
        <w:t>streamingowymi</w:t>
      </w:r>
      <w:proofErr w:type="spellEnd"/>
      <w:r w:rsidRPr="006D7220">
        <w:rPr>
          <w:rFonts w:cstheme="minorHAnsi"/>
        </w:rPr>
        <w:t>.</w:t>
      </w:r>
    </w:p>
    <w:p w14:paraId="49205659" w14:textId="0B707721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Rozbudowane mechanizmy real-</w:t>
      </w:r>
      <w:proofErr w:type="spellStart"/>
      <w:r w:rsidRPr="006D7220">
        <w:rPr>
          <w:rFonts w:cstheme="minorHAnsi"/>
        </w:rPr>
        <w:t>time</w:t>
      </w:r>
      <w:proofErr w:type="spellEnd"/>
      <w:r w:rsidRPr="006D7220">
        <w:rPr>
          <w:rFonts w:cstheme="minorHAnsi"/>
        </w:rPr>
        <w:t xml:space="preserve"> (</w:t>
      </w:r>
      <w:proofErr w:type="spellStart"/>
      <w:r w:rsidRPr="006D7220">
        <w:rPr>
          <w:rFonts w:cstheme="minorHAnsi"/>
        </w:rPr>
        <w:t>WebSockety</w:t>
      </w:r>
      <w:proofErr w:type="spellEnd"/>
      <w:r w:rsidRPr="006D7220">
        <w:rPr>
          <w:rFonts w:cstheme="minorHAnsi"/>
        </w:rPr>
        <w:t>).</w:t>
      </w:r>
    </w:p>
    <w:p w14:paraId="494DCE87" w14:textId="1F4FBC48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Płatności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systemy wpisowe.</w:t>
      </w:r>
    </w:p>
    <w:p w14:paraId="13615EE3" w14:textId="7496EF4C" w:rsidR="00C223C0" w:rsidRPr="006D7220" w:rsidRDefault="00C223C0" w:rsidP="00CA1B78">
      <w:pPr>
        <w:pStyle w:val="Akapitzlist"/>
        <w:numPr>
          <w:ilvl w:val="0"/>
          <w:numId w:val="2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Zaawansowane analizy statystyczne.</w:t>
      </w:r>
    </w:p>
    <w:p w14:paraId="70D7D3C7" w14:textId="31AA114C" w:rsidR="00C223C0" w:rsidRPr="006D7220" w:rsidRDefault="00C223C0" w:rsidP="0002240D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lastRenderedPageBreak/>
        <w:t>Interesariusze</w:t>
      </w:r>
    </w:p>
    <w:p w14:paraId="45E6A848" w14:textId="07282DB1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Organizatorzy turniejów</w:t>
      </w:r>
      <w:r w:rsidRPr="006D7220">
        <w:rPr>
          <w:rFonts w:cstheme="minorHAnsi"/>
        </w:rPr>
        <w:t xml:space="preserve"> — tworzą turnieje, zarządzają konfiguracją, dodają moderatorów.</w:t>
      </w:r>
    </w:p>
    <w:p w14:paraId="25CFCC07" w14:textId="66A8EE92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Moderatorzy/Sędziowie</w:t>
      </w:r>
      <w:r w:rsidRPr="006D7220">
        <w:rPr>
          <w:rFonts w:cstheme="minorHAnsi"/>
        </w:rPr>
        <w:t xml:space="preserve"> — wprowadzają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zatwierdzają wyniki.</w:t>
      </w:r>
    </w:p>
    <w:p w14:paraId="4C4601FF" w14:textId="01963C37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Uczestnicy (gracze / drużyny)</w:t>
      </w:r>
      <w:r w:rsidRPr="006D7220">
        <w:rPr>
          <w:rFonts w:cstheme="minorHAnsi"/>
        </w:rPr>
        <w:t xml:space="preserve"> — biorą udział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przeglądają swoje mecze.</w:t>
      </w:r>
    </w:p>
    <w:p w14:paraId="158E4821" w14:textId="2928DB1A" w:rsidR="00C223C0" w:rsidRPr="006D7220" w:rsidRDefault="00C223C0" w:rsidP="0002240D">
      <w:pPr>
        <w:pStyle w:val="Akapitzlist"/>
        <w:keepNext/>
        <w:keepLines/>
        <w:numPr>
          <w:ilvl w:val="0"/>
          <w:numId w:val="3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Widzowie/publiczność</w:t>
      </w:r>
      <w:r w:rsidRPr="006D7220">
        <w:rPr>
          <w:rFonts w:cstheme="minorHAnsi"/>
        </w:rPr>
        <w:t xml:space="preserve"> — przeglądają publiczne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wyniki.</w:t>
      </w:r>
    </w:p>
    <w:p w14:paraId="0C899272" w14:textId="77777777" w:rsidR="00C223C0" w:rsidRPr="006D7220" w:rsidRDefault="00C223C0" w:rsidP="00CA1B78">
      <w:pPr>
        <w:spacing w:line="276" w:lineRule="auto"/>
        <w:jc w:val="both"/>
        <w:rPr>
          <w:rFonts w:cstheme="minorHAnsi"/>
        </w:rPr>
      </w:pPr>
    </w:p>
    <w:p w14:paraId="3F918BF0" w14:textId="0FB2CF65" w:rsidR="00C223C0" w:rsidRPr="006D7220" w:rsidRDefault="00C223C0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Korzyści </w:t>
      </w:r>
      <w:r w:rsidR="00FE07EC" w:rsidRPr="006D7220">
        <w:rPr>
          <w:rFonts w:asciiTheme="minorHAnsi" w:hAnsiTheme="minorHAnsi" w:cstheme="minorHAnsi"/>
        </w:rPr>
        <w:t>z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wdrożenia</w:t>
      </w:r>
    </w:p>
    <w:p w14:paraId="5464EC6A" w14:textId="7AE720FD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Skrócenie czasu organizacji rozgrywek dzięki automatycznemu generowaniu parowań.</w:t>
      </w:r>
    </w:p>
    <w:p w14:paraId="14F6BCF6" w14:textId="0919C1D1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Centralizacja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ujednolicenie prezentacji wyników oraz archiwizacji.</w:t>
      </w:r>
    </w:p>
    <w:p w14:paraId="395F044A" w14:textId="6D599E8D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Minimalizacja błędów ludzkich dzięki kontrolowanemu wprowadzaniu wyników przez uprawnione role.</w:t>
      </w:r>
    </w:p>
    <w:p w14:paraId="2CA18F0C" w14:textId="0E3FD189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Możliwość ponownego wykorzystania konfiguracji turniejów (szablony).</w:t>
      </w:r>
    </w:p>
    <w:p w14:paraId="15D358AE" w14:textId="78763DEF" w:rsidR="00C223C0" w:rsidRPr="006D7220" w:rsidRDefault="00C223C0" w:rsidP="00CA1B78">
      <w:pPr>
        <w:pStyle w:val="Akapitzlist"/>
        <w:numPr>
          <w:ilvl w:val="0"/>
          <w:numId w:val="3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Potencjał rozszerzenia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funkcje real-</w:t>
      </w:r>
      <w:proofErr w:type="spellStart"/>
      <w:r w:rsidRPr="006D7220">
        <w:rPr>
          <w:rFonts w:cstheme="minorHAnsi"/>
        </w:rPr>
        <w:t>time</w:t>
      </w:r>
      <w:proofErr w:type="spellEnd"/>
      <w:r w:rsidRPr="006D7220">
        <w:rPr>
          <w:rFonts w:cstheme="minorHAnsi"/>
        </w:rPr>
        <w:t xml:space="preserve">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integracje.</w:t>
      </w:r>
    </w:p>
    <w:p w14:paraId="35A0E44E" w14:textId="50A33EBA" w:rsidR="00C223C0" w:rsidRPr="006D7220" w:rsidRDefault="00C223C0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Analiza dziedziny</w:t>
      </w:r>
    </w:p>
    <w:p w14:paraId="1C9BA909" w14:textId="21A8B325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Przegląd istniejących rozwiązań</w:t>
      </w:r>
    </w:p>
    <w:p w14:paraId="526D941A" w14:textId="66DA940D" w:rsidR="00D67492" w:rsidRPr="006D7220" w:rsidRDefault="00D67492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 xml:space="preserve">W analizie porównawczej uwzględniono popularne rozwiązania rynkowe, ich kluczowe cechy, zalety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ograniczenia.</w:t>
      </w:r>
    </w:p>
    <w:p w14:paraId="1F6A0C19" w14:textId="501BCDBD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proofErr w:type="spellStart"/>
      <w:r w:rsidRPr="006D7220">
        <w:rPr>
          <w:rFonts w:cstheme="minorHAnsi"/>
        </w:rPr>
        <w:t>Challonge</w:t>
      </w:r>
      <w:proofErr w:type="spellEnd"/>
      <w:r w:rsidRPr="006D7220">
        <w:rPr>
          <w:rFonts w:cstheme="minorHAnsi"/>
        </w:rPr>
        <w:t>:</w:t>
      </w:r>
    </w:p>
    <w:p w14:paraId="7856484D" w14:textId="2A446B9D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prosty interfejs do tworzenia turniejów, wiele typów </w:t>
      </w:r>
      <w:proofErr w:type="spellStart"/>
      <w:r w:rsidRPr="006D7220">
        <w:rPr>
          <w:rFonts w:cstheme="minorHAnsi"/>
        </w:rPr>
        <w:t>bracketów</w:t>
      </w:r>
      <w:proofErr w:type="spellEnd"/>
      <w:r w:rsidRPr="006D7220">
        <w:rPr>
          <w:rFonts w:cstheme="minorHAnsi"/>
        </w:rPr>
        <w:t>, API integracyjne.</w:t>
      </w:r>
    </w:p>
    <w:p w14:paraId="6CF43BD4" w14:textId="43A14CFB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 xml:space="preserve">ograniczone możliwości personalizacji zaawansowanych reguł punktacji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obsługi gier wieloosobowych, płatne funkcje zaawansowane.</w:t>
      </w:r>
    </w:p>
    <w:p w14:paraId="613CF1DD" w14:textId="77FDBF41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platforma dla dużych, kompleksowych zawodów </w:t>
      </w:r>
      <w:r w:rsidR="00FE07EC">
        <w:rPr>
          <w:rFonts w:cstheme="minorHAnsi"/>
        </w:rPr>
        <w:br/>
      </w:r>
      <w:r w:rsidRPr="006D7220">
        <w:rPr>
          <w:rFonts w:cstheme="minorHAnsi"/>
        </w:rPr>
        <w:t>e-sportowych.</w:t>
      </w:r>
    </w:p>
    <w:p w14:paraId="22009896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1538AE04" w14:textId="5EBAA900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proofErr w:type="spellStart"/>
      <w:r w:rsidRPr="006D7220">
        <w:rPr>
          <w:rFonts w:cstheme="minorHAnsi"/>
        </w:rPr>
        <w:t>Toornament</w:t>
      </w:r>
      <w:proofErr w:type="spellEnd"/>
    </w:p>
    <w:p w14:paraId="1DB25386" w14:textId="24C606C7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rozbudowane wsparcie dla e-sportu, zaawansowane opcje turniejowe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integracje.</w:t>
      </w:r>
    </w:p>
    <w:p w14:paraId="5D3B0B7A" w14:textId="3CAF44E2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stosunkowo złożony interfejs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konfiguracja wymaga czasu.</w:t>
      </w:r>
    </w:p>
    <w:p w14:paraId="5A0525D8" w14:textId="5C9F18B9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platforma dla dużych, kompleksowych zawodów </w:t>
      </w:r>
      <w:r w:rsidR="00FE07EC">
        <w:rPr>
          <w:rFonts w:cstheme="minorHAnsi"/>
        </w:rPr>
        <w:br/>
      </w:r>
      <w:r w:rsidRPr="006D7220">
        <w:rPr>
          <w:rFonts w:cstheme="minorHAnsi"/>
        </w:rPr>
        <w:t>e-sportowych.</w:t>
      </w:r>
    </w:p>
    <w:p w14:paraId="3D19CCF4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667D4DFC" w14:textId="013AF0F8" w:rsidR="00D67492" w:rsidRPr="006D7220" w:rsidRDefault="00D67492" w:rsidP="0002240D">
      <w:pPr>
        <w:pStyle w:val="Akapitzlist"/>
        <w:keepNext/>
        <w:keepLines/>
        <w:numPr>
          <w:ilvl w:val="0"/>
          <w:numId w:val="6"/>
        </w:numPr>
        <w:spacing w:line="276" w:lineRule="auto"/>
        <w:ind w:left="1068" w:hanging="357"/>
        <w:rPr>
          <w:rFonts w:cstheme="minorHAnsi"/>
        </w:rPr>
      </w:pPr>
      <w:proofErr w:type="spellStart"/>
      <w:r w:rsidRPr="006D7220">
        <w:rPr>
          <w:rFonts w:cstheme="minorHAnsi"/>
        </w:rPr>
        <w:lastRenderedPageBreak/>
        <w:t>Battlefy</w:t>
      </w:r>
      <w:proofErr w:type="spellEnd"/>
    </w:p>
    <w:p w14:paraId="7025A31F" w14:textId="2F88C0B8" w:rsidR="00D67492" w:rsidRPr="006D7220" w:rsidRDefault="00D67492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duże możliwości konfiguracji, target e-sport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zarządzanie drużynami.</w:t>
      </w:r>
    </w:p>
    <w:p w14:paraId="6EEFCFA6" w14:textId="0B2DFE7B" w:rsidR="00D67492" w:rsidRPr="006D7220" w:rsidRDefault="00D67492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ograniczona elastyczność dla nietypowych gier planszowych.</w:t>
      </w:r>
    </w:p>
    <w:p w14:paraId="40BB5800" w14:textId="43B6AFF5" w:rsidR="00C223C0" w:rsidRPr="006D7220" w:rsidRDefault="00C223C0" w:rsidP="0002240D">
      <w:pPr>
        <w:pStyle w:val="Akapitzlist"/>
        <w:keepNext/>
        <w:keepLines/>
        <w:numPr>
          <w:ilvl w:val="1"/>
          <w:numId w:val="6"/>
        </w:numPr>
        <w:spacing w:line="276" w:lineRule="auto"/>
        <w:ind w:left="1788" w:hanging="357"/>
        <w:rPr>
          <w:rFonts w:cstheme="minorHAnsi"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>ukierunkowany na ligowe rozgrywki e-sportowe.</w:t>
      </w:r>
    </w:p>
    <w:p w14:paraId="08280B54" w14:textId="77777777" w:rsidR="00D67492" w:rsidRPr="006D7220" w:rsidRDefault="00D67492" w:rsidP="00CA1B78">
      <w:pPr>
        <w:pStyle w:val="Akapitzlist"/>
        <w:spacing w:line="276" w:lineRule="auto"/>
        <w:ind w:left="1788"/>
        <w:rPr>
          <w:rFonts w:cstheme="minorHAnsi"/>
          <w:b/>
          <w:bCs/>
        </w:rPr>
      </w:pPr>
    </w:p>
    <w:p w14:paraId="00C58A40" w14:textId="470DFAE9" w:rsidR="00D67492" w:rsidRPr="006D7220" w:rsidRDefault="00D67492" w:rsidP="00CA1B78">
      <w:pPr>
        <w:pStyle w:val="Akapitzlist"/>
        <w:numPr>
          <w:ilvl w:val="0"/>
          <w:numId w:val="6"/>
        </w:numPr>
        <w:spacing w:line="276" w:lineRule="auto"/>
        <w:ind w:left="1068"/>
        <w:rPr>
          <w:rFonts w:cstheme="minorHAnsi"/>
        </w:rPr>
      </w:pPr>
      <w:proofErr w:type="spellStart"/>
      <w:r w:rsidRPr="006D7220">
        <w:rPr>
          <w:rFonts w:cstheme="minorHAnsi"/>
        </w:rPr>
        <w:t>Tournament</w:t>
      </w:r>
      <w:proofErr w:type="spellEnd"/>
      <w:r w:rsidRPr="006D7220">
        <w:rPr>
          <w:rFonts w:cstheme="minorHAnsi"/>
        </w:rPr>
        <w:t xml:space="preserve"> Software (rozwiązanie sportowe)</w:t>
      </w:r>
    </w:p>
    <w:p w14:paraId="35557BA3" w14:textId="75EB295D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Zalety:</w:t>
      </w:r>
      <w:r w:rsidRPr="006D7220">
        <w:rPr>
          <w:rFonts w:cstheme="minorHAnsi"/>
        </w:rPr>
        <w:t xml:space="preserve"> dobre raporty, dopasowane do potrzeb sportów tradycyjnych.</w:t>
      </w:r>
    </w:p>
    <w:p w14:paraId="7FF60F35" w14:textId="671C4AFA" w:rsidR="00D67492" w:rsidRPr="006D7220" w:rsidRDefault="00D67492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Wady: </w:t>
      </w:r>
      <w:r w:rsidRPr="006D7220">
        <w:rPr>
          <w:rFonts w:cstheme="minorHAnsi"/>
        </w:rPr>
        <w:t>często desktopowe lub zamknięte, mniej przyjazne dla integracji webowych.</w:t>
      </w:r>
    </w:p>
    <w:p w14:paraId="47095219" w14:textId="46241575" w:rsidR="00C223C0" w:rsidRPr="006D7220" w:rsidRDefault="00C223C0" w:rsidP="00CA1B78">
      <w:pPr>
        <w:pStyle w:val="Akapitzlist"/>
        <w:numPr>
          <w:ilvl w:val="1"/>
          <w:numId w:val="6"/>
        </w:numPr>
        <w:spacing w:line="276" w:lineRule="auto"/>
        <w:ind w:left="1788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Pozycjonowanie: </w:t>
      </w:r>
      <w:r w:rsidRPr="006D7220">
        <w:rPr>
          <w:rFonts w:cstheme="minorHAnsi"/>
        </w:rPr>
        <w:t xml:space="preserve">organizacje sportowe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stowarzyszenia.</w:t>
      </w:r>
    </w:p>
    <w:p w14:paraId="04083958" w14:textId="5CE86639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Wnioski </w:t>
      </w:r>
      <w:r w:rsidR="00FE07EC" w:rsidRPr="006D7220">
        <w:rPr>
          <w:rFonts w:asciiTheme="minorHAnsi" w:hAnsiTheme="minorHAnsi" w:cstheme="minorHAnsi"/>
        </w:rPr>
        <w:t>z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analizy</w:t>
      </w:r>
    </w:p>
    <w:p w14:paraId="69568DAA" w14:textId="51DCE8CF" w:rsidR="00D67492" w:rsidRPr="006D7220" w:rsidRDefault="00D67492" w:rsidP="00CA1B78">
      <w:pPr>
        <w:spacing w:line="276" w:lineRule="auto"/>
        <w:ind w:left="360"/>
        <w:jc w:val="both"/>
        <w:rPr>
          <w:rFonts w:cstheme="minorHAnsi"/>
        </w:rPr>
      </w:pPr>
      <w:r w:rsidRPr="006D7220">
        <w:rPr>
          <w:rFonts w:cstheme="minorHAnsi"/>
        </w:rPr>
        <w:t xml:space="preserve">Projektowany System ma łączyć prostotę obsługi (jak </w:t>
      </w:r>
      <w:proofErr w:type="spellStart"/>
      <w:r w:rsidRPr="006D7220">
        <w:rPr>
          <w:rFonts w:cstheme="minorHAnsi"/>
        </w:rPr>
        <w:t>Challonge</w:t>
      </w:r>
      <w:proofErr w:type="spellEnd"/>
      <w:r w:rsidRPr="006D7220">
        <w:rPr>
          <w:rFonts w:cstheme="minorHAnsi"/>
        </w:rPr>
        <w:t xml:space="preserve">)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elastycznością konfiguracji (jak </w:t>
      </w:r>
      <w:proofErr w:type="spellStart"/>
      <w:r w:rsidRPr="006D7220">
        <w:rPr>
          <w:rFonts w:cstheme="minorHAnsi"/>
        </w:rPr>
        <w:t>Toornament</w:t>
      </w:r>
      <w:proofErr w:type="spellEnd"/>
      <w:r w:rsidRPr="006D7220">
        <w:rPr>
          <w:rFonts w:cstheme="minorHAnsi"/>
        </w:rPr>
        <w:t xml:space="preserve">), ale celuje również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obsługę gier planszowych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formatów wieloosobowych (</w:t>
      </w:r>
      <w:proofErr w:type="spellStart"/>
      <w:r w:rsidRPr="006D7220">
        <w:rPr>
          <w:rFonts w:cstheme="minorHAnsi"/>
        </w:rPr>
        <w:t>table-based</w:t>
      </w:r>
      <w:proofErr w:type="spellEnd"/>
      <w:r w:rsidRPr="006D7220">
        <w:rPr>
          <w:rFonts w:cstheme="minorHAnsi"/>
        </w:rPr>
        <w:t xml:space="preserve">) — obszar często słabo obsługiwany przez istniejące usługi. Dodatkowo: nacisk na przejrzyste API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możliwość łatwego przypisywania reguł punktacji (szablony gier) daje przewagę przy integracjach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proofErr w:type="spellStart"/>
      <w:r w:rsidRPr="006D7220">
        <w:rPr>
          <w:rFonts w:cstheme="minorHAnsi"/>
        </w:rPr>
        <w:t>reużywalności</w:t>
      </w:r>
      <w:proofErr w:type="spellEnd"/>
      <w:r w:rsidRPr="006D7220">
        <w:rPr>
          <w:rFonts w:cstheme="minorHAnsi"/>
        </w:rPr>
        <w:t>.</w:t>
      </w:r>
    </w:p>
    <w:p w14:paraId="74C03848" w14:textId="111A1433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 xml:space="preserve">Opis </w:t>
      </w:r>
      <w:r w:rsidR="00FE07EC" w:rsidRPr="006D7220">
        <w:rPr>
          <w:rFonts w:asciiTheme="minorHAnsi" w:hAnsiTheme="minorHAnsi" w:cstheme="minorHAnsi"/>
        </w:rPr>
        <w:t>i</w:t>
      </w:r>
      <w:r w:rsidR="00FE07EC">
        <w:rPr>
          <w:rFonts w:asciiTheme="minorHAnsi" w:hAnsiTheme="minorHAnsi" w:cstheme="minorHAnsi"/>
        </w:rPr>
        <w:t> </w:t>
      </w:r>
      <w:r w:rsidRPr="006D7220">
        <w:rPr>
          <w:rFonts w:asciiTheme="minorHAnsi" w:hAnsiTheme="minorHAnsi" w:cstheme="minorHAnsi"/>
        </w:rPr>
        <w:t>wizja systemu</w:t>
      </w:r>
    </w:p>
    <w:p w14:paraId="76779613" w14:textId="41173F33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Ogólny opis produktu</w:t>
      </w:r>
    </w:p>
    <w:p w14:paraId="3D151B33" w14:textId="154F3153" w:rsidR="00D67492" w:rsidRPr="006D7220" w:rsidRDefault="00D6749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 xml:space="preserve">System będzie webową aplikacją,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oddzielnym panelem administracyjnym dla organizatorów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moderatorów oraz odsłoną publiczną dla widzów. System wystawi API pozwalające na automatyzację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integrację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zewnętrznymi narzędziami (np. import uczestników). Wizualizacja drabinek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rankingów będzie responsywna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dostosowana do różnych rozdzielczości.</w:t>
      </w:r>
    </w:p>
    <w:p w14:paraId="28427912" w14:textId="2F90E78C" w:rsidR="00D67492" w:rsidRPr="006D7220" w:rsidRDefault="00D6749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</w:rPr>
        <w:t>Kluczowe możliwości:</w:t>
      </w:r>
    </w:p>
    <w:p w14:paraId="423C52DB" w14:textId="637BB1C5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Interfejs ma być responsywny (działać poprawnie na desktopie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na urządzeniach mobilnych).</w:t>
      </w:r>
    </w:p>
    <w:p w14:paraId="7BB647CF" w14:textId="57639E8A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musi być bezpieczny (zasady bezpieczeństwa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prywatności opisane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wymaganiach </w:t>
      </w:r>
      <w:proofErr w:type="spellStart"/>
      <w:r w:rsidRPr="006D7220">
        <w:rPr>
          <w:rFonts w:cstheme="minorHAnsi"/>
        </w:rPr>
        <w:t>pozafunkcjonalnych</w:t>
      </w:r>
      <w:proofErr w:type="spellEnd"/>
      <w:r w:rsidRPr="006D7220">
        <w:rPr>
          <w:rFonts w:cstheme="minorHAnsi"/>
        </w:rPr>
        <w:t>).</w:t>
      </w:r>
    </w:p>
    <w:p w14:paraId="2D3075E5" w14:textId="1B2DD1D3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Użytkownik tworzący turniej może wybrać rodzaj punktacji (predefiniowane reguły lub reguła niestandardowa).</w:t>
      </w:r>
    </w:p>
    <w:p w14:paraId="062535EC" w14:textId="5199EEE9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Turniej może mieć </w:t>
      </w:r>
      <w:r w:rsidR="00CA1B78">
        <w:rPr>
          <w:rFonts w:cstheme="minorHAnsi"/>
        </w:rPr>
        <w:t>motyw graficzny.</w:t>
      </w:r>
    </w:p>
    <w:p w14:paraId="72C2264C" w14:textId="0BD1859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Lista nadchodzących turniejów powinna być dostępna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umożliwiać zapisy do turnieju (zgodnie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ustawieniami rejestracji).</w:t>
      </w:r>
    </w:p>
    <w:p w14:paraId="5AF2F8FF" w14:textId="3035554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Historia turniejów (archiwum) musi być dostępna.</w:t>
      </w:r>
    </w:p>
    <w:p w14:paraId="65BA2188" w14:textId="196F334B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Opcjonalnie: wyniki „na żywo” (live) — funkcjonalność może być wdrożona, ale nie jest obowiązkowa.</w:t>
      </w:r>
    </w:p>
    <w:p w14:paraId="58259F77" w14:textId="7D3FD24F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lastRenderedPageBreak/>
        <w:t>Wizualizacje: czytelne tabele/</w:t>
      </w:r>
      <w:proofErr w:type="spellStart"/>
      <w:r w:rsidRPr="006D7220">
        <w:rPr>
          <w:rFonts w:cstheme="minorHAnsi"/>
        </w:rPr>
        <w:t>leaderboardy</w:t>
      </w:r>
      <w:proofErr w:type="spellEnd"/>
      <w:r w:rsidRPr="006D7220">
        <w:rPr>
          <w:rFonts w:cstheme="minorHAnsi"/>
        </w:rPr>
        <w:t xml:space="preserve">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drabinki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tabele muszą być responsywne.</w:t>
      </w:r>
    </w:p>
    <w:p w14:paraId="22A2B11D" w14:textId="2EACDDE2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Każdy zalogowany użytkownik może tworzyć turniej.</w:t>
      </w:r>
    </w:p>
    <w:p w14:paraId="5A250393" w14:textId="11D88688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Właściciel (organiz</w:t>
      </w:r>
      <w:r w:rsidR="00CA1B78">
        <w:rPr>
          <w:rFonts w:cstheme="minorHAnsi"/>
        </w:rPr>
        <w:t>ator</w:t>
      </w:r>
      <w:r w:rsidRPr="006D7220">
        <w:rPr>
          <w:rFonts w:cstheme="minorHAnsi"/>
        </w:rPr>
        <w:t>) może dodać moderatorów do zarządzania turniejem (moderatorzy wprowadzają wyniki).</w:t>
      </w:r>
    </w:p>
    <w:p w14:paraId="7B4E959D" w14:textId="3E0B7576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Niektóre turnieje mogą wymagać rejestracji (tj. dostęp do rejestracji zamknięty dla niezalogowanych lub wymagane zatwierdzenie przez organizatora).</w:t>
      </w:r>
    </w:p>
    <w:p w14:paraId="2534CA7D" w14:textId="10CEAEC2" w:rsidR="00384325" w:rsidRPr="006D7220" w:rsidRDefault="00384325" w:rsidP="00CA1B78">
      <w:pPr>
        <w:pStyle w:val="Akapitzlist"/>
        <w:numPr>
          <w:ilvl w:val="0"/>
          <w:numId w:val="2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rejestracji do turniejów należy dopracować: obsługa trybów rejestracji (otwarte, zarejestrowani tylko, wymagające akceptacji), limitów, listy oczekujących.</w:t>
      </w:r>
    </w:p>
    <w:p w14:paraId="50AD8E68" w14:textId="75ED06E5" w:rsidR="00D67492" w:rsidRPr="006D7220" w:rsidRDefault="00D67492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Aktorzy systemu (role)</w:t>
      </w:r>
    </w:p>
    <w:p w14:paraId="0E646841" w14:textId="54FCFBF2" w:rsidR="00D67492" w:rsidRPr="006D7220" w:rsidRDefault="00D67492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Organizator</w:t>
      </w:r>
      <w:r w:rsidRPr="006D7220">
        <w:rPr>
          <w:rFonts w:cstheme="minorHAnsi"/>
        </w:rPr>
        <w:t xml:space="preserve"> – tworzy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konfiguruje turniej, przypisuje moderatorów, zamyka/otwiera rejestrację.</w:t>
      </w:r>
    </w:p>
    <w:p w14:paraId="4CCE40B2" w14:textId="1417C877" w:rsidR="00D67492" w:rsidRPr="006D7220" w:rsidRDefault="00D67492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Moderator/Sędzia </w:t>
      </w:r>
      <w:r w:rsidRPr="006D7220">
        <w:rPr>
          <w:rFonts w:cstheme="minorHAnsi"/>
        </w:rPr>
        <w:t>– wprowadza wyniki meczów</w:t>
      </w:r>
      <w:r w:rsidR="00FB2EC5" w:rsidRPr="006D7220">
        <w:rPr>
          <w:rFonts w:cstheme="minorHAnsi"/>
        </w:rPr>
        <w:t xml:space="preserve">, może cofać błędne wpisy, ma uprawnienia edycyjne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="00FB2EC5" w:rsidRPr="006D7220">
        <w:rPr>
          <w:rFonts w:cstheme="minorHAnsi"/>
        </w:rPr>
        <w:t>obrębie przypisanych turniejów.</w:t>
      </w:r>
    </w:p>
    <w:p w14:paraId="68F2CF11" w14:textId="072D589F" w:rsidR="00FB2EC5" w:rsidRPr="006D7220" w:rsidRDefault="00FB2EC5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Uczestnik (Gracz/Drużyna) </w:t>
      </w:r>
      <w:r w:rsidRPr="006D7220">
        <w:rPr>
          <w:rFonts w:cstheme="minorHAnsi"/>
        </w:rPr>
        <w:t xml:space="preserve">– rejestruje się do turnieju, przegląda własne mecze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terminy.</w:t>
      </w:r>
    </w:p>
    <w:p w14:paraId="108CD024" w14:textId="471A8D57" w:rsidR="00FB2EC5" w:rsidRPr="006D7220" w:rsidRDefault="00FB2EC5" w:rsidP="00CA1B78">
      <w:pPr>
        <w:pStyle w:val="Akapitzlist"/>
        <w:numPr>
          <w:ilvl w:val="0"/>
          <w:numId w:val="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Oglądający (Gość) </w:t>
      </w:r>
      <w:r w:rsidRPr="006D7220">
        <w:rPr>
          <w:rFonts w:cstheme="minorHAnsi"/>
        </w:rPr>
        <w:t xml:space="preserve">– może przeglądać publiczne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wyniki bez możliwości edycji.</w:t>
      </w:r>
    </w:p>
    <w:p w14:paraId="0804726F" w14:textId="6190C3EE" w:rsidR="007A38E4" w:rsidRPr="006D7220" w:rsidRDefault="007A38E4" w:rsidP="00CA1B78">
      <w:pPr>
        <w:pStyle w:val="Nagwek1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systemowe</w:t>
      </w:r>
    </w:p>
    <w:p w14:paraId="4B55C6B5" w14:textId="627B98FA" w:rsidR="00FB2EC5" w:rsidRPr="006D7220" w:rsidRDefault="00FB2EC5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funkcjonalne (RF)</w:t>
      </w:r>
    </w:p>
    <w:p w14:paraId="6EE00971" w14:textId="65E94810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RF-01</w:t>
      </w:r>
      <w:r w:rsidRPr="006D7220">
        <w:rPr>
          <w:rFonts w:cstheme="minorHAnsi"/>
        </w:rPr>
        <w:t xml:space="preserve"> – Rejestracja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logowanie użytkownika</w:t>
      </w:r>
    </w:p>
    <w:p w14:paraId="3334CEAE" w14:textId="4FFAF725" w:rsidR="009D21C2" w:rsidRPr="006D7220" w:rsidRDefault="009D21C2" w:rsidP="00CA1B78">
      <w:pPr>
        <w:pStyle w:val="Akapitzlist"/>
        <w:numPr>
          <w:ilvl w:val="0"/>
          <w:numId w:val="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umożliwia rejestrację użytkownika przy użyciu e-mail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hasła oraz logowanie.</w:t>
      </w:r>
    </w:p>
    <w:p w14:paraId="4E1051C0" w14:textId="31158380" w:rsidR="009D21C2" w:rsidRPr="006D7220" w:rsidRDefault="009D21C2" w:rsidP="00CA1B78">
      <w:pPr>
        <w:pStyle w:val="Akapitzlist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nowy użytkownik może utworzyć konto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zalogować się. Hasło musi spełniać politykę</w:t>
      </w:r>
      <w:r w:rsidR="00240161">
        <w:rPr>
          <w:rFonts w:cstheme="minorHAnsi"/>
        </w:rPr>
        <w:t>: przynajmniej 8 znaków, zawierających przynajmniej jedną cyfrę i jedną wielką literę</w:t>
      </w:r>
    </w:p>
    <w:p w14:paraId="3E66DFBA" w14:textId="14BB87F5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RF-02</w:t>
      </w:r>
      <w:r w:rsidRPr="006D7220">
        <w:rPr>
          <w:rFonts w:cstheme="minorHAnsi"/>
        </w:rPr>
        <w:t xml:space="preserve"> – </w:t>
      </w:r>
      <w:r w:rsidR="009D21C2" w:rsidRPr="006D7220">
        <w:rPr>
          <w:rFonts w:cstheme="minorHAnsi"/>
        </w:rPr>
        <w:t>Każdy zalogowany użytkownik może utworzyć turniej</w:t>
      </w:r>
    </w:p>
    <w:p w14:paraId="36074972" w14:textId="187E0CE9" w:rsidR="009D21C2" w:rsidRPr="006D7220" w:rsidRDefault="009D21C2" w:rsidP="00CA1B78">
      <w:pPr>
        <w:pStyle w:val="Akapitzlist"/>
        <w:numPr>
          <w:ilvl w:val="0"/>
          <w:numId w:val="1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Każdy zalogowany użytkownik ma możliwość utworzenia nowego turnieju.</w:t>
      </w:r>
    </w:p>
    <w:p w14:paraId="49A29493" w14:textId="022B22CE" w:rsidR="009D21C2" w:rsidRPr="006D7220" w:rsidRDefault="009D21C2" w:rsidP="00CA1B78">
      <w:pPr>
        <w:pStyle w:val="Akapitzlist"/>
        <w:numPr>
          <w:ilvl w:val="0"/>
          <w:numId w:val="10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po utworzeniu turnieju użytkownik jest jego właścicielem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ma uprawnienia konfiguracyjne</w:t>
      </w:r>
    </w:p>
    <w:p w14:paraId="57DAEB90" w14:textId="7A52400E" w:rsidR="00FB2EC5" w:rsidRPr="006D7220" w:rsidRDefault="00FB2EC5" w:rsidP="0002240D">
      <w:pPr>
        <w:keepNext/>
        <w:keepLines/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RF-03</w:t>
      </w:r>
      <w:r w:rsidR="009D21C2" w:rsidRPr="006D7220">
        <w:rPr>
          <w:rFonts w:cstheme="minorHAnsi"/>
        </w:rPr>
        <w:t xml:space="preserve"> – Szablony gier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wybór punktacji</w:t>
      </w:r>
    </w:p>
    <w:p w14:paraId="21753C51" w14:textId="47E6218A" w:rsidR="009D21C2" w:rsidRPr="006D7220" w:rsidRDefault="009D21C2" w:rsidP="0002240D">
      <w:pPr>
        <w:pStyle w:val="Akapitzlist"/>
        <w:keepNext/>
        <w:keepLines/>
        <w:numPr>
          <w:ilvl w:val="0"/>
          <w:numId w:val="1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Organizator wybiera szablon gry (</w:t>
      </w:r>
      <w:proofErr w:type="spellStart"/>
      <w:r w:rsidRPr="006D7220">
        <w:rPr>
          <w:rFonts w:cstheme="minorHAnsi"/>
        </w:rPr>
        <w:t>game</w:t>
      </w:r>
      <w:proofErr w:type="spellEnd"/>
      <w:r w:rsidRPr="006D7220">
        <w:rPr>
          <w:rFonts w:cstheme="minorHAnsi"/>
        </w:rPr>
        <w:t xml:space="preserve"> </w:t>
      </w:r>
      <w:proofErr w:type="spellStart"/>
      <w:r w:rsidRPr="006D7220">
        <w:rPr>
          <w:rFonts w:cstheme="minorHAnsi"/>
        </w:rPr>
        <w:t>template</w:t>
      </w:r>
      <w:proofErr w:type="spellEnd"/>
      <w:r w:rsidRPr="006D7220">
        <w:rPr>
          <w:rFonts w:cstheme="minorHAnsi"/>
        </w:rPr>
        <w:t xml:space="preserve">) </w:t>
      </w:r>
      <w:r w:rsidR="001923C3">
        <w:rPr>
          <w:rFonts w:cstheme="minorHAnsi"/>
        </w:rPr>
        <w:t>-</w:t>
      </w:r>
      <w:r w:rsidRPr="006D7220">
        <w:rPr>
          <w:rFonts w:cstheme="minorHAnsi"/>
        </w:rPr>
        <w:t xml:space="preserve"> regułę punktacji przed tworzeniem turnieju. System wspiera zestaw predefiniowanych reguł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możliwości wgrania reguły niestandardowej.</w:t>
      </w:r>
    </w:p>
    <w:p w14:paraId="470ADEFB" w14:textId="235A380C" w:rsidR="009D21C2" w:rsidRPr="006D7220" w:rsidRDefault="009D21C2" w:rsidP="0002240D">
      <w:pPr>
        <w:pStyle w:val="Akapitzlist"/>
        <w:keepNext/>
        <w:keepLines/>
        <w:numPr>
          <w:ilvl w:val="0"/>
          <w:numId w:val="11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dla przypisanej reguł</w:t>
      </w:r>
      <w:r w:rsidR="00D45ECE" w:rsidRPr="006D7220">
        <w:rPr>
          <w:rFonts w:cstheme="minorHAnsi"/>
        </w:rPr>
        <w:t xml:space="preserve">y punktacji system potrafi obliczyć ranking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D45ECE" w:rsidRPr="006D7220">
        <w:rPr>
          <w:rFonts w:cstheme="minorHAnsi"/>
        </w:rPr>
        <w:t>jest to powtarzalne dla tego samego zestawu wyników.</w:t>
      </w:r>
    </w:p>
    <w:p w14:paraId="5FE7BE0F" w14:textId="38C9134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RF-04</w:t>
      </w:r>
      <w:r w:rsidR="009D21C2" w:rsidRPr="006D7220">
        <w:rPr>
          <w:rFonts w:cstheme="minorHAnsi"/>
        </w:rPr>
        <w:t xml:space="preserve"> – Rejestracja do turnieju</w:t>
      </w:r>
    </w:p>
    <w:p w14:paraId="5625F19C" w14:textId="19C39E15" w:rsidR="00D45ECE" w:rsidRPr="006D7220" w:rsidRDefault="00D45ECE" w:rsidP="00CA1B78">
      <w:pPr>
        <w:pStyle w:val="Akapitzlist"/>
        <w:numPr>
          <w:ilvl w:val="0"/>
          <w:numId w:val="12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obsługuj</w:t>
      </w:r>
      <w:r w:rsidR="00240161">
        <w:rPr>
          <w:rFonts w:cstheme="minorHAnsi"/>
        </w:rPr>
        <w:t>e</w:t>
      </w:r>
      <w:r w:rsidRPr="006D7220">
        <w:rPr>
          <w:rFonts w:cstheme="minorHAnsi"/>
        </w:rPr>
        <w:t xml:space="preserve"> tryby rejestracji: publiczną (każdy może się zapisać), tylko dla zarejestrowanych użytkowników, lub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wymaganym zatwierdzeniem (organizator akceptuj</w:t>
      </w:r>
      <w:r w:rsidR="00240161">
        <w:rPr>
          <w:rFonts w:cstheme="minorHAnsi"/>
        </w:rPr>
        <w:t>e</w:t>
      </w:r>
      <w:r w:rsidRPr="006D7220">
        <w:rPr>
          <w:rFonts w:cstheme="minorHAnsi"/>
        </w:rPr>
        <w:t xml:space="preserve"> zgłoszenia). Dodatkowo: limit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lista oczekujących.</w:t>
      </w:r>
    </w:p>
    <w:p w14:paraId="2B0BFD12" w14:textId="1A20868E" w:rsidR="00D45ECE" w:rsidRPr="006D7220" w:rsidRDefault="00D45ECE" w:rsidP="00CA1B78">
      <w:pPr>
        <w:pStyle w:val="Akapitzlist"/>
        <w:numPr>
          <w:ilvl w:val="0"/>
          <w:numId w:val="12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rejestrację zachowują kolejność. System odrzuca rejestrację po osiągnięciu limitu. W trybie wymagającym akceptacji zgłoszenia mają status „</w:t>
      </w:r>
      <w:proofErr w:type="spellStart"/>
      <w:r w:rsidRPr="006D7220">
        <w:rPr>
          <w:rFonts w:cstheme="minorHAnsi"/>
        </w:rPr>
        <w:t>pending</w:t>
      </w:r>
      <w:proofErr w:type="spellEnd"/>
      <w:r w:rsidRPr="006D7220">
        <w:rPr>
          <w:rFonts w:cstheme="minorHAnsi"/>
        </w:rPr>
        <w:t>” do akceptacji.</w:t>
      </w:r>
    </w:p>
    <w:p w14:paraId="7966F309" w14:textId="10EDC79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RF-05</w:t>
      </w:r>
      <w:r w:rsidR="009D21C2" w:rsidRPr="006D7220">
        <w:rPr>
          <w:rFonts w:cstheme="minorHAnsi"/>
        </w:rPr>
        <w:t xml:space="preserve"> – Nadchodzące turnieje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zapisy</w:t>
      </w:r>
    </w:p>
    <w:p w14:paraId="5531C9ED" w14:textId="396B9515" w:rsidR="00D45ECE" w:rsidRPr="006D7220" w:rsidRDefault="00D45ECE" w:rsidP="00CA1B78">
      <w:pPr>
        <w:pStyle w:val="Akapitzlist"/>
        <w:numPr>
          <w:ilvl w:val="0"/>
          <w:numId w:val="13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udostępnia przegląd nadchodzących turniejów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możliwością zapisu (zgodnie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trybem rejestracji).</w:t>
      </w:r>
    </w:p>
    <w:p w14:paraId="1EB5078A" w14:textId="7FE07C6F" w:rsidR="00D45ECE" w:rsidRPr="006D7220" w:rsidRDefault="00D45ECE" w:rsidP="00CA1B78">
      <w:pPr>
        <w:pStyle w:val="Akapitzlist"/>
        <w:numPr>
          <w:ilvl w:val="0"/>
          <w:numId w:val="13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użytkownik widzi listę nadchodzących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może się zapisać,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ile spełnia warunki rejestracji.</w:t>
      </w:r>
    </w:p>
    <w:p w14:paraId="6EED0F3D" w14:textId="63C0EA4A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RF-06</w:t>
      </w:r>
      <w:r w:rsidR="009D21C2" w:rsidRPr="006D7220">
        <w:rPr>
          <w:rFonts w:cstheme="minorHAnsi"/>
        </w:rPr>
        <w:t xml:space="preserve"> – Prywatne turnieje</w:t>
      </w:r>
    </w:p>
    <w:p w14:paraId="458BBC0B" w14:textId="79257E88" w:rsidR="00D45ECE" w:rsidRPr="006D7220" w:rsidRDefault="00D45ECE" w:rsidP="00CA1B78">
      <w:pPr>
        <w:pStyle w:val="Akapitzlist"/>
        <w:numPr>
          <w:ilvl w:val="0"/>
          <w:numId w:val="14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Organizator może oznaczyć turniej jako „</w:t>
      </w:r>
      <w:proofErr w:type="spellStart"/>
      <w:r w:rsidRPr="006D7220">
        <w:rPr>
          <w:rFonts w:cstheme="minorHAnsi"/>
        </w:rPr>
        <w:t>private</w:t>
      </w:r>
      <w:proofErr w:type="spellEnd"/>
      <w:r w:rsidRPr="006D7220">
        <w:rPr>
          <w:rFonts w:cstheme="minorHAnsi"/>
        </w:rPr>
        <w:t xml:space="preserve">”. Szczegóły parowań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wyniki są wtedy widoczne tylko dla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przypisanych moderatorów/organizatora.</w:t>
      </w:r>
    </w:p>
    <w:p w14:paraId="5636F720" w14:textId="5E4D5CF2" w:rsidR="00D45ECE" w:rsidRPr="006D7220" w:rsidRDefault="00D45ECE" w:rsidP="00CA1B78">
      <w:pPr>
        <w:pStyle w:val="Akapitzlist"/>
        <w:numPr>
          <w:ilvl w:val="0"/>
          <w:numId w:val="14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>Tylko uczestnicy widzą szczegół</w:t>
      </w:r>
      <w:r w:rsidR="00240161">
        <w:rPr>
          <w:rFonts w:cstheme="minorHAnsi"/>
        </w:rPr>
        <w:t>y</w:t>
      </w:r>
      <w:r w:rsidRPr="006D7220">
        <w:rPr>
          <w:rFonts w:cstheme="minorHAnsi"/>
        </w:rPr>
        <w:t xml:space="preserve"> prywatnego turnieju.</w:t>
      </w:r>
    </w:p>
    <w:p w14:paraId="0D2E3EC0" w14:textId="05542C3D" w:rsidR="00D45ECE" w:rsidRPr="006D7220" w:rsidRDefault="00D45ECE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RF-07 –</w:t>
      </w:r>
      <w:r w:rsidRPr="006D7220">
        <w:rPr>
          <w:rFonts w:cstheme="minorHAnsi"/>
        </w:rPr>
        <w:t xml:space="preserve"> Moderatorzy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delegacja zarządzania</w:t>
      </w:r>
    </w:p>
    <w:p w14:paraId="21711DD9" w14:textId="3B3625B8" w:rsidR="00D45ECE" w:rsidRPr="006D7220" w:rsidRDefault="00D45ECE" w:rsidP="00CA1B78">
      <w:pPr>
        <w:pStyle w:val="Akapitzlist"/>
        <w:numPr>
          <w:ilvl w:val="0"/>
          <w:numId w:val="15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może dodać moderatorów uprawnionych do wprowadzania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edycji wyników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ramach danego turnieju. Moderatorzy nie zmieniają ustawień globalnych turnieju (np. jego właściciel pozostaje właścicielem)</w:t>
      </w:r>
    </w:p>
    <w:p w14:paraId="4F5751D4" w14:textId="5C7C70A4" w:rsidR="00D45ECE" w:rsidRPr="006D7220" w:rsidRDefault="00D45ECE" w:rsidP="00CA1B78">
      <w:pPr>
        <w:pStyle w:val="Akapitzlist"/>
        <w:numPr>
          <w:ilvl w:val="0"/>
          <w:numId w:val="15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tylko wyznaczeni moderatorzy mają dostęp do operacji edycyjnych wyników.</w:t>
      </w:r>
    </w:p>
    <w:p w14:paraId="13E58E40" w14:textId="3EABEF68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RF-0</w:t>
      </w:r>
      <w:r w:rsidR="00D45ECE" w:rsidRPr="006D7220">
        <w:rPr>
          <w:rFonts w:cstheme="minorHAnsi"/>
          <w:b/>
          <w:bCs/>
        </w:rPr>
        <w:t>8</w:t>
      </w:r>
      <w:r w:rsidR="009D21C2" w:rsidRPr="006D7220">
        <w:rPr>
          <w:rFonts w:cstheme="minorHAnsi"/>
        </w:rPr>
        <w:t xml:space="preserve"> – Generowanie drabinki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wizualizacja</w:t>
      </w:r>
    </w:p>
    <w:p w14:paraId="7EA7FA11" w14:textId="1463A6E8" w:rsidR="00305BCE" w:rsidRPr="006D7220" w:rsidRDefault="00D45ECE" w:rsidP="00CA1B78">
      <w:pPr>
        <w:pStyle w:val="Akapitzlist"/>
        <w:numPr>
          <w:ilvl w:val="0"/>
          <w:numId w:val="16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generuje drabinki/parowania według wybranego systemu rozgrywek. Wizualizacje drabinek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tabel rankingowych muszą być czytelne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responsywne (dostosowane do różnych roz</w:t>
      </w:r>
      <w:r w:rsidR="00305BCE" w:rsidRPr="006D7220">
        <w:rPr>
          <w:rFonts w:cstheme="minorHAnsi"/>
        </w:rPr>
        <w:t>dzielczości).</w:t>
      </w:r>
    </w:p>
    <w:p w14:paraId="192B9154" w14:textId="463C63C5" w:rsidR="00D45ECE" w:rsidRPr="006D7220" w:rsidRDefault="00305BCE" w:rsidP="00CA1B78">
      <w:pPr>
        <w:pStyle w:val="Akapitzlist"/>
        <w:numPr>
          <w:ilvl w:val="0"/>
          <w:numId w:val="16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wygenerowana drabinka zawiera wszystkich aktywnych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poprawnie mapuje awanse pomiędzy rundami. Wizualizacja poprawnie </w:t>
      </w:r>
      <w:proofErr w:type="spellStart"/>
      <w:r w:rsidRPr="006D7220">
        <w:rPr>
          <w:rFonts w:cstheme="minorHAnsi"/>
        </w:rPr>
        <w:t>renderuje</w:t>
      </w:r>
      <w:proofErr w:type="spellEnd"/>
      <w:r w:rsidR="00D45ECE" w:rsidRPr="006D7220">
        <w:rPr>
          <w:rFonts w:cstheme="minorHAnsi"/>
        </w:rPr>
        <w:t xml:space="preserve"> </w:t>
      </w:r>
      <w:r w:rsidRPr="006D7220">
        <w:rPr>
          <w:rFonts w:cstheme="minorHAnsi"/>
        </w:rPr>
        <w:t xml:space="preserve">na desktopie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mobilnie.</w:t>
      </w:r>
    </w:p>
    <w:p w14:paraId="39A68513" w14:textId="5078F6F9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RF-0</w:t>
      </w:r>
      <w:r w:rsidR="00D45ECE" w:rsidRPr="006D7220">
        <w:rPr>
          <w:rFonts w:cstheme="minorHAnsi"/>
          <w:b/>
          <w:bCs/>
        </w:rPr>
        <w:t>9</w:t>
      </w:r>
      <w:r w:rsidR="009D21C2" w:rsidRPr="006D7220">
        <w:rPr>
          <w:rFonts w:cstheme="minorHAnsi"/>
        </w:rPr>
        <w:t xml:space="preserve"> – Wprowadzenie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zdarzeń</w:t>
      </w:r>
    </w:p>
    <w:p w14:paraId="15349579" w14:textId="2D25E882" w:rsidR="00305BCE" w:rsidRPr="006D7220" w:rsidRDefault="00305BCE" w:rsidP="00CA1B78">
      <w:pPr>
        <w:pStyle w:val="Akapitzlist"/>
        <w:numPr>
          <w:ilvl w:val="0"/>
          <w:numId w:val="17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Moderator/organizator wprowadza wyniki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zdarzenia (opcjonalnie obsługa live-eventów). System przechowuje historię zmian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umożliwia cofnięcie błędnych wpisów.</w:t>
      </w:r>
    </w:p>
    <w:p w14:paraId="40599306" w14:textId="20823774" w:rsidR="00305BCE" w:rsidRPr="006D7220" w:rsidRDefault="00305BCE" w:rsidP="00CA1B78">
      <w:pPr>
        <w:pStyle w:val="Akapitzlist"/>
        <w:numPr>
          <w:ilvl w:val="0"/>
          <w:numId w:val="17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każda zmiana ma autora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znacznik czasu. Cofnięcie odnawia poprzedni stan.</w:t>
      </w:r>
    </w:p>
    <w:p w14:paraId="302050EC" w14:textId="1A56468E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</w:t>
      </w:r>
      <w:r w:rsidR="00D45ECE" w:rsidRPr="006D7220">
        <w:rPr>
          <w:rFonts w:cstheme="minorHAnsi"/>
          <w:b/>
          <w:bCs/>
        </w:rPr>
        <w:t>10</w:t>
      </w:r>
      <w:r w:rsidR="009D21C2" w:rsidRPr="006D7220">
        <w:rPr>
          <w:rFonts w:cstheme="minorHAnsi"/>
        </w:rPr>
        <w:t xml:space="preserve"> – Historia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archiwum</w:t>
      </w:r>
    </w:p>
    <w:p w14:paraId="5F59AC9E" w14:textId="6AD54AA2" w:rsidR="00305BCE" w:rsidRPr="006D7220" w:rsidRDefault="00305BCE" w:rsidP="00CA1B78">
      <w:pPr>
        <w:pStyle w:val="Akapitzlist"/>
        <w:numPr>
          <w:ilvl w:val="0"/>
          <w:numId w:val="18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przechowuje zakończone turnieje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archiwum. Użytkownicy mogą przeglądać historię swoich turniejów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wyników.</w:t>
      </w:r>
    </w:p>
    <w:p w14:paraId="01BE211B" w14:textId="4992541C" w:rsidR="00305BCE" w:rsidRPr="006D7220" w:rsidRDefault="00305BCE" w:rsidP="00CA1B78">
      <w:pPr>
        <w:pStyle w:val="Akapitzlist"/>
        <w:numPr>
          <w:ilvl w:val="0"/>
          <w:numId w:val="18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zakończone turnieje są dostępne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sekcji „Historia”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kompletem wyników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metadanych.</w:t>
      </w:r>
    </w:p>
    <w:p w14:paraId="05C17057" w14:textId="40081A18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RF-1</w:t>
      </w:r>
      <w:r w:rsidR="00D45ECE" w:rsidRPr="006D7220">
        <w:rPr>
          <w:rFonts w:cstheme="minorHAnsi"/>
          <w:b/>
          <w:bCs/>
        </w:rPr>
        <w:t>1</w:t>
      </w:r>
      <w:r w:rsidR="009D21C2" w:rsidRPr="006D7220">
        <w:rPr>
          <w:rFonts w:cstheme="minorHAnsi"/>
        </w:rPr>
        <w:t xml:space="preserve"> – Motyw graficzny turnieju</w:t>
      </w:r>
    </w:p>
    <w:p w14:paraId="39C7CA37" w14:textId="110F4FB9" w:rsidR="00384325" w:rsidRPr="006D7220" w:rsidRDefault="00384325" w:rsidP="00CA1B78">
      <w:pPr>
        <w:pStyle w:val="Akapitzlist"/>
        <w:numPr>
          <w:ilvl w:val="0"/>
          <w:numId w:val="25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Organizator może przypisać do turnieju motyw graficzny składający się z: </w:t>
      </w:r>
      <w:proofErr w:type="spellStart"/>
      <w:r w:rsidRPr="006D7220">
        <w:rPr>
          <w:rFonts w:cstheme="minorHAnsi"/>
        </w:rPr>
        <w:t>baneru</w:t>
      </w:r>
      <w:proofErr w:type="spellEnd"/>
      <w:r w:rsidRPr="006D7220">
        <w:rPr>
          <w:rFonts w:cstheme="minorHAnsi"/>
        </w:rPr>
        <w:t xml:space="preserve">/grafiki nagłówkowej, palety kolorów (głównego koloru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akcentów) oraz opcjonalnego logo. Motyw wpływa na wygląd strony turnieju (nagłówki, tła panelu, przyciski, akcenty kolorystyczne), ale nie powinien zaburzać czytelności treści.</w:t>
      </w:r>
    </w:p>
    <w:p w14:paraId="5C468BFF" w14:textId="13A1544B" w:rsidR="00384325" w:rsidRPr="006D7220" w:rsidRDefault="00384325" w:rsidP="00CA1B78">
      <w:pPr>
        <w:pStyle w:val="Akapitzlist"/>
        <w:numPr>
          <w:ilvl w:val="0"/>
          <w:numId w:val="25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po dodaniu motywu graficznego motyw jest widoczny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podglądzie turnieju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stosowany na wszystkich stronach turnieju (lista meczów, drabinka, ranking). System akceptuje pliki graficzne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określonych formatach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rozmiarach</w:t>
      </w:r>
      <w:r w:rsidR="001923C3">
        <w:rPr>
          <w:rFonts w:cstheme="minorHAnsi"/>
        </w:rPr>
        <w:t>.</w:t>
      </w:r>
      <w:r w:rsidRPr="006D7220">
        <w:rPr>
          <w:rFonts w:cstheme="minorHAnsi"/>
        </w:rPr>
        <w:t xml:space="preserve"> </w:t>
      </w:r>
      <w:r w:rsidR="001923C3">
        <w:rPr>
          <w:rFonts w:cstheme="minorHAnsi"/>
        </w:rPr>
        <w:t>P</w:t>
      </w:r>
      <w:r w:rsidRPr="006D7220">
        <w:rPr>
          <w:rFonts w:cstheme="minorHAnsi"/>
        </w:rPr>
        <w:t xml:space="preserve">rzy złamaniu limitu plik zostanie odrzucony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komunikatem walidacyjnym. Dostępny jest przycisk „</w:t>
      </w:r>
      <w:proofErr w:type="spellStart"/>
      <w:r w:rsidRPr="006D7220">
        <w:rPr>
          <w:rFonts w:cstheme="minorHAnsi"/>
        </w:rPr>
        <w:t>Restore</w:t>
      </w:r>
      <w:proofErr w:type="spellEnd"/>
      <w:r w:rsidRPr="006D7220">
        <w:rPr>
          <w:rFonts w:cstheme="minorHAnsi"/>
        </w:rPr>
        <w:t xml:space="preserve"> </w:t>
      </w:r>
      <w:proofErr w:type="spellStart"/>
      <w:r w:rsidRPr="006D7220">
        <w:rPr>
          <w:rFonts w:cstheme="minorHAnsi"/>
        </w:rPr>
        <w:t>default</w:t>
      </w:r>
      <w:proofErr w:type="spellEnd"/>
      <w:r w:rsidRPr="006D7220">
        <w:rPr>
          <w:rFonts w:cstheme="minorHAnsi"/>
        </w:rPr>
        <w:t xml:space="preserve"> </w:t>
      </w:r>
      <w:proofErr w:type="spellStart"/>
      <w:r w:rsidRPr="006D7220">
        <w:rPr>
          <w:rFonts w:cstheme="minorHAnsi"/>
        </w:rPr>
        <w:t>theme</w:t>
      </w:r>
      <w:proofErr w:type="spellEnd"/>
      <w:r w:rsidRPr="006D7220">
        <w:rPr>
          <w:rFonts w:cstheme="minorHAnsi"/>
        </w:rPr>
        <w:t>” przywracający domyślny motyw.</w:t>
      </w:r>
    </w:p>
    <w:p w14:paraId="2E66C581" w14:textId="7DC095A1" w:rsidR="00FB2EC5" w:rsidRPr="006D7220" w:rsidRDefault="00FB2EC5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RF-1</w:t>
      </w:r>
      <w:r w:rsidR="00D45ECE" w:rsidRPr="006D7220">
        <w:rPr>
          <w:rFonts w:cstheme="minorHAnsi"/>
          <w:b/>
          <w:bCs/>
        </w:rPr>
        <w:t>2</w:t>
      </w:r>
      <w:r w:rsidR="009D21C2" w:rsidRPr="006D7220">
        <w:rPr>
          <w:rFonts w:cstheme="minorHAnsi"/>
        </w:rPr>
        <w:t xml:space="preserve"> – Import / Export uczestników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9D21C2" w:rsidRPr="006D7220">
        <w:rPr>
          <w:rFonts w:cstheme="minorHAnsi"/>
        </w:rPr>
        <w:t>wyników</w:t>
      </w:r>
    </w:p>
    <w:p w14:paraId="5F48A194" w14:textId="17264422" w:rsidR="00305BCE" w:rsidRPr="006D7220" w:rsidRDefault="00305BCE" w:rsidP="00CA1B78">
      <w:pPr>
        <w:pStyle w:val="Akapitzlist"/>
        <w:numPr>
          <w:ilvl w:val="0"/>
          <w:numId w:val="19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umożliwia import listy uczestników (CSV) oraz eksport wyników/klasyfikacji do popularnych formatów (CSV/JSON).</w:t>
      </w:r>
    </w:p>
    <w:p w14:paraId="3ED9701E" w14:textId="5AF460D5" w:rsidR="00305BCE" w:rsidRPr="006D7220" w:rsidRDefault="00305BCE" w:rsidP="00CA1B78">
      <w:pPr>
        <w:pStyle w:val="Akapitzlist"/>
        <w:numPr>
          <w:ilvl w:val="0"/>
          <w:numId w:val="19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import raportuje błędy walidacji. Eksport daje poprawne, </w:t>
      </w:r>
      <w:proofErr w:type="spellStart"/>
      <w:r w:rsidRPr="006D7220">
        <w:rPr>
          <w:rFonts w:cstheme="minorHAnsi"/>
        </w:rPr>
        <w:t>parsowalne</w:t>
      </w:r>
      <w:proofErr w:type="spellEnd"/>
      <w:r w:rsidRPr="006D7220">
        <w:rPr>
          <w:rFonts w:cstheme="minorHAnsi"/>
        </w:rPr>
        <w:t xml:space="preserve"> pliki.</w:t>
      </w:r>
    </w:p>
    <w:p w14:paraId="2AC5D520" w14:textId="7404FCED" w:rsidR="00FB2EC5" w:rsidRPr="006D7220" w:rsidRDefault="00FB2EC5" w:rsidP="00CA1B78">
      <w:pPr>
        <w:pStyle w:val="Nagwek2"/>
        <w:spacing w:line="276" w:lineRule="auto"/>
        <w:jc w:val="both"/>
        <w:rPr>
          <w:rFonts w:asciiTheme="minorHAnsi" w:hAnsiTheme="minorHAnsi" w:cstheme="minorHAnsi"/>
        </w:rPr>
      </w:pPr>
      <w:r w:rsidRPr="006D7220">
        <w:rPr>
          <w:rFonts w:asciiTheme="minorHAnsi" w:hAnsiTheme="minorHAnsi" w:cstheme="minorHAnsi"/>
        </w:rPr>
        <w:t>Wymagania niefunkcjonalne</w:t>
      </w:r>
      <w:r w:rsidR="009D21C2" w:rsidRPr="006D7220">
        <w:rPr>
          <w:rFonts w:asciiTheme="minorHAnsi" w:hAnsiTheme="minorHAnsi" w:cstheme="minorHAnsi"/>
        </w:rPr>
        <w:t xml:space="preserve"> (RNF)</w:t>
      </w:r>
    </w:p>
    <w:p w14:paraId="79B9268B" w14:textId="44AD574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RNF-01</w:t>
      </w:r>
      <w:r w:rsidRPr="006D7220">
        <w:rPr>
          <w:rFonts w:cstheme="minorHAnsi"/>
        </w:rPr>
        <w:t xml:space="preserve"> – </w:t>
      </w:r>
      <w:proofErr w:type="spellStart"/>
      <w:r w:rsidRPr="006D7220">
        <w:rPr>
          <w:rFonts w:cstheme="minorHAnsi"/>
        </w:rPr>
        <w:t>Responsywność</w:t>
      </w:r>
      <w:proofErr w:type="spellEnd"/>
    </w:p>
    <w:p w14:paraId="1272A4C0" w14:textId="77777777" w:rsidR="00305BCE" w:rsidRPr="006D7220" w:rsidRDefault="00305BCE" w:rsidP="00CA1B78">
      <w:pPr>
        <w:pStyle w:val="Akapitzlist"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Interfejs użytkownika musi być responsywny.</w:t>
      </w:r>
    </w:p>
    <w:p w14:paraId="105BC196" w14:textId="48CBB0BB" w:rsidR="00305BCE" w:rsidRPr="006D7220" w:rsidRDefault="00305BCE" w:rsidP="00CA1B78">
      <w:pPr>
        <w:pStyle w:val="Akapitzlist"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kluczowe ekrany (tworzenie turnieju, lista nadchodzących, widok meczu, drabinka) </w:t>
      </w:r>
      <w:proofErr w:type="spellStart"/>
      <w:r w:rsidRPr="006D7220">
        <w:rPr>
          <w:rFonts w:cstheme="minorHAnsi"/>
        </w:rPr>
        <w:t>renderują</w:t>
      </w:r>
      <w:proofErr w:type="spellEnd"/>
      <w:r w:rsidRPr="006D7220">
        <w:rPr>
          <w:rFonts w:cstheme="minorHAnsi"/>
        </w:rPr>
        <w:t xml:space="preserve"> się poprawnie na rozdzielczością desktop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typowych urządzeniach mobilnych.</w:t>
      </w:r>
    </w:p>
    <w:p w14:paraId="3C78076B" w14:textId="2D41E66B" w:rsidR="00305BCE" w:rsidRPr="006D7220" w:rsidRDefault="00305BCE" w:rsidP="0002240D">
      <w:pPr>
        <w:keepNext/>
        <w:keepLines/>
        <w:spacing w:line="276" w:lineRule="auto"/>
        <w:ind w:firstLine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lastRenderedPageBreak/>
        <w:t>RNF-02</w:t>
      </w:r>
      <w:r w:rsidRPr="006D7220">
        <w:rPr>
          <w:rFonts w:cstheme="minorHAnsi"/>
        </w:rPr>
        <w:t xml:space="preserve"> – Bezpieczeństwo</w:t>
      </w:r>
    </w:p>
    <w:p w14:paraId="4B7BE678" w14:textId="6D79A8E6" w:rsidR="00305BCE" w:rsidRPr="006D7220" w:rsidRDefault="00305BCE" w:rsidP="0002240D">
      <w:pPr>
        <w:pStyle w:val="Akapitzlist"/>
        <w:keepNext/>
        <w:keepLines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powinien stosować mechanizmy uwierzytelniania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autoryzacji oraz przechowywać dane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bezpieczny sposób.</w:t>
      </w:r>
    </w:p>
    <w:p w14:paraId="0603EF21" w14:textId="50E8CDB0" w:rsidR="00305BCE" w:rsidRPr="006D7220" w:rsidRDefault="00305BCE" w:rsidP="0002240D">
      <w:pPr>
        <w:pStyle w:val="Akapitzlist"/>
        <w:keepNext/>
        <w:keepLines/>
        <w:numPr>
          <w:ilvl w:val="0"/>
          <w:numId w:val="20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>Kryterium:</w:t>
      </w:r>
      <w:r w:rsidRPr="006D7220">
        <w:rPr>
          <w:rFonts w:cstheme="minorHAnsi"/>
        </w:rPr>
        <w:t xml:space="preserve"> brak krytycznych podatności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audycie bezpieczeństwa.</w:t>
      </w:r>
    </w:p>
    <w:p w14:paraId="1C340C62" w14:textId="3E11F85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3</w:t>
      </w:r>
      <w:r w:rsidRPr="006D7220">
        <w:rPr>
          <w:rFonts w:cstheme="minorHAnsi"/>
        </w:rPr>
        <w:t xml:space="preserve"> – Wydajność</w:t>
      </w:r>
    </w:p>
    <w:p w14:paraId="5070C60A" w14:textId="7A599091" w:rsidR="00384325" w:rsidRPr="006D7220" w:rsidRDefault="00384325" w:rsidP="00CA1B78">
      <w:pPr>
        <w:pStyle w:val="Akapitzlist"/>
        <w:numPr>
          <w:ilvl w:val="0"/>
          <w:numId w:val="21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System obsłuży co najmniej 1000 aktywnych użytkowników</w:t>
      </w:r>
    </w:p>
    <w:p w14:paraId="3B584A86" w14:textId="58F38807" w:rsidR="00384325" w:rsidRPr="006D7220" w:rsidRDefault="00384325" w:rsidP="00CA1B78">
      <w:pPr>
        <w:pStyle w:val="Akapitzlist"/>
        <w:numPr>
          <w:ilvl w:val="0"/>
          <w:numId w:val="21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95% żądań odczytowych </w:t>
      </w:r>
      <w:r w:rsidR="00FE07EC" w:rsidRPr="006D7220">
        <w:rPr>
          <w:rFonts w:cstheme="minorHAnsi"/>
        </w:rPr>
        <w:t>z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latencją &lt; 200 ms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środowisku testowy</w:t>
      </w:r>
      <w:r w:rsidR="00240161">
        <w:rPr>
          <w:rFonts w:cstheme="minorHAnsi"/>
        </w:rPr>
        <w:t>m</w:t>
      </w:r>
      <w:r w:rsidRPr="006D7220">
        <w:rPr>
          <w:rFonts w:cstheme="minorHAnsi"/>
        </w:rPr>
        <w:t xml:space="preserve"> odpowiadającym docelowemu ruchowi.</w:t>
      </w:r>
    </w:p>
    <w:p w14:paraId="17F27678" w14:textId="3C09229D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4</w:t>
      </w:r>
      <w:r w:rsidRPr="006D7220">
        <w:rPr>
          <w:rFonts w:cstheme="minorHAnsi"/>
        </w:rPr>
        <w:t xml:space="preserve"> – </w:t>
      </w:r>
      <w:r w:rsidR="00384325" w:rsidRPr="006D7220">
        <w:rPr>
          <w:rFonts w:cstheme="minorHAnsi"/>
        </w:rPr>
        <w:t xml:space="preserve">Obsługa motywów graficznych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="00384325" w:rsidRPr="006D7220">
        <w:rPr>
          <w:rFonts w:cstheme="minorHAnsi"/>
        </w:rPr>
        <w:t>mediów</w:t>
      </w:r>
    </w:p>
    <w:p w14:paraId="6FBE13D7" w14:textId="48391743" w:rsidR="00384325" w:rsidRPr="006D7220" w:rsidRDefault="00384325" w:rsidP="00CA1B78">
      <w:pPr>
        <w:pStyle w:val="Akapitzlist"/>
        <w:numPr>
          <w:ilvl w:val="0"/>
          <w:numId w:val="26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 xml:space="preserve">System musi poprawnie obsługiwać </w:t>
      </w:r>
      <w:proofErr w:type="spellStart"/>
      <w:r w:rsidRPr="006D7220">
        <w:rPr>
          <w:rFonts w:cstheme="minorHAnsi"/>
        </w:rPr>
        <w:t>upload</w:t>
      </w:r>
      <w:proofErr w:type="spellEnd"/>
      <w:r w:rsidRPr="006D7220">
        <w:rPr>
          <w:rFonts w:cstheme="minorHAnsi"/>
        </w:rPr>
        <w:t xml:space="preserve">, przechowywanie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prezentację zasobów motywu graficznego (baner, logo, paleta kolorów).</w:t>
      </w:r>
    </w:p>
    <w:p w14:paraId="0D4682EB" w14:textId="52E0CF2C" w:rsidR="00384325" w:rsidRPr="006D7220" w:rsidRDefault="00384325" w:rsidP="00CA1B78">
      <w:pPr>
        <w:pStyle w:val="Akapitzlist"/>
        <w:numPr>
          <w:ilvl w:val="0"/>
          <w:numId w:val="26"/>
        </w:numPr>
        <w:spacing w:line="276" w:lineRule="auto"/>
        <w:rPr>
          <w:rFonts w:cstheme="minorHAnsi"/>
          <w:b/>
          <w:bCs/>
        </w:rPr>
      </w:pPr>
      <w:r w:rsidRPr="006D7220">
        <w:rPr>
          <w:rFonts w:cstheme="minorHAnsi"/>
          <w:b/>
          <w:bCs/>
        </w:rPr>
        <w:t>Kryterium: o</w:t>
      </w:r>
      <w:r w:rsidRPr="006D7220">
        <w:rPr>
          <w:rFonts w:cstheme="minorHAnsi"/>
        </w:rPr>
        <w:t xml:space="preserve">bsługiwane formaty: JPEG, PNG, </w:t>
      </w:r>
      <w:proofErr w:type="spellStart"/>
      <w:r w:rsidRPr="006D7220">
        <w:rPr>
          <w:rFonts w:cstheme="minorHAnsi"/>
        </w:rPr>
        <w:t>WebP</w:t>
      </w:r>
      <w:proofErr w:type="spellEnd"/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maksymalny rozmiar pliku </w:t>
      </w:r>
      <w:proofErr w:type="spellStart"/>
      <w:r w:rsidRPr="006D7220">
        <w:rPr>
          <w:rFonts w:cstheme="minorHAnsi"/>
        </w:rPr>
        <w:t>baneru</w:t>
      </w:r>
      <w:proofErr w:type="spellEnd"/>
      <w:r w:rsidRPr="006D7220">
        <w:rPr>
          <w:rFonts w:cstheme="minorHAnsi"/>
        </w:rPr>
        <w:t xml:space="preserve"> 5 MB, logo 2 MB</w:t>
      </w:r>
      <w:r w:rsidR="006021E1">
        <w:rPr>
          <w:rFonts w:cstheme="minorHAnsi"/>
        </w:rPr>
        <w:t>,</w:t>
      </w:r>
      <w:r w:rsidRPr="006D7220">
        <w:rPr>
          <w:rFonts w:cstheme="minorHAnsi"/>
        </w:rPr>
        <w:t xml:space="preserve"> system dokonuje automatycznej optymalizacji obrazów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generuje wersje responsywne (np. 1×, 2×)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czasie &lt; 2 s dla pliku </w:t>
      </w:r>
      <w:r w:rsidR="00FE07EC" w:rsidRPr="006D7220">
        <w:rPr>
          <w:rFonts w:cstheme="minorHAnsi"/>
        </w:rPr>
        <w:t>o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 xml:space="preserve">maksymalnym rozmiarze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typowym środowisku testowym.</w:t>
      </w:r>
    </w:p>
    <w:p w14:paraId="54495E35" w14:textId="2D056CAA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384325" w:rsidRPr="006D7220">
        <w:rPr>
          <w:rFonts w:cstheme="minorHAnsi"/>
          <w:b/>
          <w:bCs/>
        </w:rPr>
        <w:t>5</w:t>
      </w:r>
      <w:r w:rsidRPr="006D7220">
        <w:rPr>
          <w:rFonts w:cstheme="minorHAnsi"/>
        </w:rPr>
        <w:t xml:space="preserve"> – Prywatność </w:t>
      </w:r>
      <w:r w:rsidR="00FE07EC" w:rsidRPr="006D7220">
        <w:rPr>
          <w:rFonts w:cstheme="minorHAnsi"/>
        </w:rPr>
        <w:t>i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RODO</w:t>
      </w:r>
    </w:p>
    <w:p w14:paraId="0B666443" w14:textId="202A094D" w:rsidR="00384325" w:rsidRPr="006D7220" w:rsidRDefault="00384325" w:rsidP="00CA1B78">
      <w:pPr>
        <w:pStyle w:val="Akapitzlist"/>
        <w:numPr>
          <w:ilvl w:val="0"/>
          <w:numId w:val="22"/>
        </w:numPr>
        <w:spacing w:line="276" w:lineRule="auto"/>
        <w:rPr>
          <w:rFonts w:cstheme="minorHAnsi"/>
        </w:rPr>
      </w:pPr>
      <w:r w:rsidRPr="006D7220">
        <w:rPr>
          <w:rFonts w:cstheme="minorHAnsi"/>
        </w:rPr>
        <w:t>Możliwość usunięcia danych użytkownika na żądanie</w:t>
      </w:r>
    </w:p>
    <w:p w14:paraId="0CD6E4FF" w14:textId="4D6397A4" w:rsidR="00384325" w:rsidRPr="006D7220" w:rsidRDefault="00384325" w:rsidP="00CA1B78">
      <w:pPr>
        <w:pStyle w:val="Akapitzlist"/>
        <w:numPr>
          <w:ilvl w:val="0"/>
          <w:numId w:val="22"/>
        </w:numPr>
        <w:spacing w:line="276" w:lineRule="auto"/>
        <w:rPr>
          <w:rFonts w:cstheme="minorHAnsi"/>
        </w:rPr>
      </w:pPr>
      <w:r w:rsidRPr="006D7220">
        <w:rPr>
          <w:rFonts w:cstheme="minorHAnsi"/>
          <w:b/>
          <w:bCs/>
        </w:rPr>
        <w:t xml:space="preserve">Kryterium: </w:t>
      </w:r>
      <w:r w:rsidRPr="006D7220">
        <w:rPr>
          <w:rFonts w:cstheme="minorHAnsi"/>
        </w:rPr>
        <w:t xml:space="preserve">procedura wykonania usunięcia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ciągu 24 godzin od zgłoszenia</w:t>
      </w:r>
    </w:p>
    <w:p w14:paraId="24A78E0F" w14:textId="36ED5DC6" w:rsidR="009D21C2" w:rsidRPr="006D7220" w:rsidRDefault="009D21C2" w:rsidP="00CA1B78">
      <w:pPr>
        <w:spacing w:line="276" w:lineRule="auto"/>
        <w:ind w:left="349"/>
        <w:jc w:val="both"/>
        <w:rPr>
          <w:rFonts w:cstheme="minorHAnsi"/>
        </w:rPr>
      </w:pPr>
      <w:r w:rsidRPr="006D7220">
        <w:rPr>
          <w:rFonts w:cstheme="minorHAnsi"/>
          <w:b/>
          <w:bCs/>
        </w:rPr>
        <w:t>RNF-0</w:t>
      </w:r>
      <w:r w:rsidR="00647263">
        <w:rPr>
          <w:rFonts w:cstheme="minorHAnsi"/>
          <w:b/>
          <w:bCs/>
        </w:rPr>
        <w:t>6</w:t>
      </w:r>
      <w:r w:rsidRPr="006D7220">
        <w:rPr>
          <w:rFonts w:cstheme="minorHAnsi"/>
          <w:b/>
          <w:bCs/>
        </w:rPr>
        <w:t xml:space="preserve"> </w:t>
      </w:r>
      <w:r w:rsidRPr="006D7220">
        <w:rPr>
          <w:rFonts w:cstheme="minorHAnsi"/>
        </w:rPr>
        <w:t>– Użyteczność</w:t>
      </w:r>
    </w:p>
    <w:p w14:paraId="2C643A4F" w14:textId="472BE9D2" w:rsidR="00384325" w:rsidRDefault="00384325" w:rsidP="00CA1B78">
      <w:pPr>
        <w:pStyle w:val="Akapitzlist"/>
        <w:numPr>
          <w:ilvl w:val="0"/>
          <w:numId w:val="24"/>
        </w:numPr>
        <w:spacing w:line="276" w:lineRule="auto"/>
        <w:jc w:val="both"/>
        <w:rPr>
          <w:rFonts w:cstheme="minorHAnsi"/>
        </w:rPr>
      </w:pPr>
      <w:r w:rsidRPr="006D7220">
        <w:rPr>
          <w:rFonts w:cstheme="minorHAnsi"/>
        </w:rPr>
        <w:t xml:space="preserve">Organizator potrafi skonfigurować podstawowy turniej </w:t>
      </w:r>
      <w:r w:rsidR="00FE07EC" w:rsidRPr="006D7220">
        <w:rPr>
          <w:rFonts w:cstheme="minorHAnsi"/>
        </w:rPr>
        <w:t>w</w:t>
      </w:r>
      <w:r w:rsidR="00FE07EC">
        <w:rPr>
          <w:rFonts w:cstheme="minorHAnsi"/>
        </w:rPr>
        <w:t> </w:t>
      </w:r>
      <w:r w:rsidRPr="006D7220">
        <w:rPr>
          <w:rFonts w:cstheme="minorHAnsi"/>
        </w:rPr>
        <w:t>&lt; 10 minut bez dodatkowych instrukcji</w:t>
      </w:r>
    </w:p>
    <w:p w14:paraId="153CD1A7" w14:textId="3AB8311D" w:rsidR="00FE07EC" w:rsidRDefault="00FE07EC" w:rsidP="00CA1B78">
      <w:pPr>
        <w:pStyle w:val="Nagwek1"/>
        <w:numPr>
          <w:ilvl w:val="0"/>
          <w:numId w:val="5"/>
        </w:numPr>
      </w:pPr>
      <w:r>
        <w:t>Słownik</w:t>
      </w:r>
    </w:p>
    <w:p w14:paraId="189211E8" w14:textId="1E899024" w:rsidR="00FE07EC" w:rsidRDefault="00FE07EC" w:rsidP="00CA1B78">
      <w:pPr>
        <w:ind w:left="360"/>
      </w:pPr>
      <w:r w:rsidRPr="00FE07EC">
        <w:rPr>
          <w:b/>
          <w:bCs/>
        </w:rPr>
        <w:t>Audyt</w:t>
      </w:r>
      <w:r>
        <w:t xml:space="preserve"> — zapis historyczny operacji krytycznych w systemie, w szczególności zmian wyników meczów wraz z identyfikacją użytkownika i czasem zmiany.</w:t>
      </w:r>
    </w:p>
    <w:p w14:paraId="5759F7A1" w14:textId="6A5A1FF9" w:rsidR="00FE07EC" w:rsidRDefault="00FE07EC" w:rsidP="00CA1B78">
      <w:pPr>
        <w:ind w:left="360"/>
      </w:pPr>
      <w:r w:rsidRPr="00FE07EC">
        <w:rPr>
          <w:b/>
          <w:bCs/>
        </w:rPr>
        <w:t>Drabinka (</w:t>
      </w:r>
      <w:proofErr w:type="spellStart"/>
      <w:r w:rsidRPr="00FE07EC">
        <w:rPr>
          <w:b/>
          <w:bCs/>
        </w:rPr>
        <w:t>bracket</w:t>
      </w:r>
      <w:proofErr w:type="spellEnd"/>
      <w:r w:rsidRPr="00FE07EC">
        <w:rPr>
          <w:b/>
          <w:bCs/>
        </w:rPr>
        <w:t>)</w:t>
      </w:r>
      <w:r>
        <w:t xml:space="preserve"> — struktura prezentująca parowania i awanse uczestników w systemie eliminacyjnym.</w:t>
      </w:r>
    </w:p>
    <w:p w14:paraId="41D84433" w14:textId="1C6BB060" w:rsidR="00FE07EC" w:rsidRDefault="00FE07EC" w:rsidP="00CA1B78">
      <w:pPr>
        <w:ind w:left="360"/>
      </w:pPr>
      <w:r w:rsidRPr="00FE07EC">
        <w:rPr>
          <w:b/>
          <w:bCs/>
        </w:rPr>
        <w:t xml:space="preserve">Game </w:t>
      </w:r>
      <w:proofErr w:type="spellStart"/>
      <w:r w:rsidRPr="00FE07EC">
        <w:rPr>
          <w:b/>
          <w:bCs/>
        </w:rPr>
        <w:t>Template</w:t>
      </w:r>
      <w:proofErr w:type="spellEnd"/>
      <w:r w:rsidRPr="00FE07EC">
        <w:rPr>
          <w:b/>
          <w:bCs/>
        </w:rPr>
        <w:t xml:space="preserve"> (Szablon gry)</w:t>
      </w:r>
      <w:r>
        <w:t xml:space="preserve"> — predefiniowany zestaw parametrów dla konkretnej gry (liczba graczy w meczu, typ punktacji, dopuszczalne tryby gry), wykorzystywany przy tworzeniu turniejów.</w:t>
      </w:r>
    </w:p>
    <w:p w14:paraId="16C9003C" w14:textId="7348B20A" w:rsidR="00FE07EC" w:rsidRDefault="00FE07EC" w:rsidP="00CA1B78">
      <w:pPr>
        <w:ind w:left="360"/>
      </w:pPr>
      <w:proofErr w:type="spellStart"/>
      <w:r w:rsidRPr="00FE07EC">
        <w:rPr>
          <w:b/>
          <w:bCs/>
        </w:rPr>
        <w:t>Match</w:t>
      </w:r>
      <w:proofErr w:type="spellEnd"/>
      <w:r w:rsidRPr="00FE07EC">
        <w:rPr>
          <w:b/>
          <w:bCs/>
        </w:rPr>
        <w:t xml:space="preserve"> / Mecz</w:t>
      </w:r>
      <w:r>
        <w:t xml:space="preserve"> — pojedyncze spotkanie między uczestnikami w ramach turnieju</w:t>
      </w:r>
      <w:r w:rsidR="00A85333">
        <w:t>,</w:t>
      </w:r>
      <w:r>
        <w:t xml:space="preserve"> </w:t>
      </w:r>
      <w:r w:rsidR="00A85333">
        <w:t>p</w:t>
      </w:r>
      <w:r>
        <w:t>osiada status, wynik i zdarzenia (eventy).</w:t>
      </w:r>
    </w:p>
    <w:p w14:paraId="753D4302" w14:textId="5F547D92" w:rsidR="00FE07EC" w:rsidRDefault="00FE07EC" w:rsidP="00CA1B78">
      <w:pPr>
        <w:ind w:left="360"/>
      </w:pPr>
      <w:r w:rsidRPr="00FE07EC">
        <w:rPr>
          <w:b/>
          <w:bCs/>
        </w:rPr>
        <w:t>Moderator / Sędzia</w:t>
      </w:r>
      <w:r>
        <w:t xml:space="preserve"> — użytkownik z uprawnieniami do wprowadzania/edycji wyników w przypisanym turnieju.</w:t>
      </w:r>
    </w:p>
    <w:p w14:paraId="2DB82961" w14:textId="741B889A" w:rsidR="00FE07EC" w:rsidRDefault="00FE07EC" w:rsidP="00CA1B78">
      <w:pPr>
        <w:ind w:left="360"/>
      </w:pPr>
      <w:proofErr w:type="spellStart"/>
      <w:r w:rsidRPr="00FE07EC">
        <w:rPr>
          <w:b/>
          <w:bCs/>
        </w:rPr>
        <w:lastRenderedPageBreak/>
        <w:t>Organizer</w:t>
      </w:r>
      <w:proofErr w:type="spellEnd"/>
      <w:r w:rsidRPr="00FE07EC">
        <w:rPr>
          <w:b/>
          <w:bCs/>
        </w:rPr>
        <w:t xml:space="preserve"> (Organizator)</w:t>
      </w:r>
      <w:r>
        <w:t xml:space="preserve"> — użytkownik tworzący turniej i definiujący jego parametry, zarządzający dostępem i moderatorami.</w:t>
      </w:r>
    </w:p>
    <w:p w14:paraId="779A988C" w14:textId="2328ED12" w:rsidR="00FE07EC" w:rsidRDefault="00FE07EC" w:rsidP="00CA1B78">
      <w:pPr>
        <w:ind w:left="360"/>
      </w:pPr>
      <w:proofErr w:type="spellStart"/>
      <w:r w:rsidRPr="00FE07EC">
        <w:rPr>
          <w:b/>
          <w:bCs/>
        </w:rPr>
        <w:t>Participant</w:t>
      </w:r>
      <w:proofErr w:type="spellEnd"/>
      <w:r w:rsidRPr="00FE07EC">
        <w:rPr>
          <w:b/>
          <w:bCs/>
        </w:rPr>
        <w:t xml:space="preserve"> (Uczestnik)</w:t>
      </w:r>
      <w:r>
        <w:t xml:space="preserve"> — osoba lub drużyna biorąca udział w turnieju.</w:t>
      </w:r>
    </w:p>
    <w:p w14:paraId="72573499" w14:textId="1382449F" w:rsidR="00FE07EC" w:rsidRDefault="00FE07EC" w:rsidP="00CA1B78">
      <w:pPr>
        <w:ind w:left="360"/>
      </w:pPr>
      <w:proofErr w:type="spellStart"/>
      <w:r w:rsidRPr="00FE07EC">
        <w:rPr>
          <w:b/>
          <w:bCs/>
        </w:rPr>
        <w:t>Private</w:t>
      </w:r>
      <w:proofErr w:type="spellEnd"/>
      <w:r w:rsidRPr="00FE07EC">
        <w:rPr>
          <w:b/>
          <w:bCs/>
        </w:rPr>
        <w:t xml:space="preserve"> </w:t>
      </w:r>
      <w:proofErr w:type="spellStart"/>
      <w:r w:rsidRPr="00FE07EC">
        <w:rPr>
          <w:b/>
          <w:bCs/>
        </w:rPr>
        <w:t>tournament</w:t>
      </w:r>
      <w:proofErr w:type="spellEnd"/>
      <w:r w:rsidRPr="00FE07EC">
        <w:rPr>
          <w:b/>
          <w:bCs/>
        </w:rPr>
        <w:t xml:space="preserve"> (Turniej prywatny)</w:t>
      </w:r>
      <w:r>
        <w:t xml:space="preserve"> — turniej widoczny wyłącznie dla uczestników i przypisanych moderatorów</w:t>
      </w:r>
      <w:r w:rsidR="00A85333">
        <w:t>,</w:t>
      </w:r>
      <w:r>
        <w:t xml:space="preserve"> dostęp publiczny zabroniony.</w:t>
      </w:r>
    </w:p>
    <w:p w14:paraId="3C9033C7" w14:textId="0219C5B8" w:rsidR="00FE07EC" w:rsidRDefault="00FE07EC" w:rsidP="00CA1B78">
      <w:pPr>
        <w:ind w:left="360"/>
      </w:pPr>
      <w:r w:rsidRPr="00FE07EC">
        <w:rPr>
          <w:b/>
          <w:bCs/>
        </w:rPr>
        <w:t>Ranking / Standing</w:t>
      </w:r>
      <w:r>
        <w:t xml:space="preserve"> — uporządkowana lista uczestników na podstawie punktów </w:t>
      </w:r>
      <w:r w:rsidR="001923C3">
        <w:br/>
      </w:r>
      <w:r>
        <w:t>i</w:t>
      </w:r>
      <w:r w:rsidR="001923C3">
        <w:t> </w:t>
      </w:r>
      <w:proofErr w:type="spellStart"/>
      <w:r>
        <w:t>tie-breakerów</w:t>
      </w:r>
      <w:proofErr w:type="spellEnd"/>
      <w:r>
        <w:t>.</w:t>
      </w:r>
    </w:p>
    <w:p w14:paraId="60B6FCFA" w14:textId="31B7B9DB" w:rsidR="00FE07EC" w:rsidRDefault="00FE07EC" w:rsidP="00CA1B78">
      <w:pPr>
        <w:ind w:left="360"/>
      </w:pPr>
      <w:proofErr w:type="spellStart"/>
      <w:r w:rsidRPr="00FE07EC">
        <w:rPr>
          <w:b/>
          <w:bCs/>
        </w:rPr>
        <w:t>Round</w:t>
      </w:r>
      <w:proofErr w:type="spellEnd"/>
      <w:r w:rsidRPr="00FE07EC">
        <w:rPr>
          <w:b/>
          <w:bCs/>
        </w:rPr>
        <w:t xml:space="preserve"> Robin</w:t>
      </w:r>
      <w:r>
        <w:t xml:space="preserve"> — system, w którym każdy uczestnik gra z każdym innym przynajmniej raz.</w:t>
      </w:r>
    </w:p>
    <w:p w14:paraId="01F671B3" w14:textId="0D347D4D" w:rsidR="00FE07EC" w:rsidRDefault="00FE07EC" w:rsidP="00CA1B78">
      <w:pPr>
        <w:ind w:left="360"/>
      </w:pPr>
      <w:proofErr w:type="spellStart"/>
      <w:r w:rsidRPr="00FE07EC">
        <w:rPr>
          <w:b/>
          <w:bCs/>
        </w:rPr>
        <w:t>Scoring</w:t>
      </w:r>
      <w:proofErr w:type="spellEnd"/>
      <w:r w:rsidRPr="00FE07EC">
        <w:rPr>
          <w:b/>
          <w:bCs/>
        </w:rPr>
        <w:t xml:space="preserve"> </w:t>
      </w:r>
      <w:proofErr w:type="spellStart"/>
      <w:r w:rsidRPr="00FE07EC">
        <w:rPr>
          <w:b/>
          <w:bCs/>
        </w:rPr>
        <w:t>Rule</w:t>
      </w:r>
      <w:proofErr w:type="spellEnd"/>
      <w:r w:rsidRPr="00FE07EC">
        <w:rPr>
          <w:b/>
          <w:bCs/>
        </w:rPr>
        <w:t xml:space="preserve"> (Reguła punktacji)</w:t>
      </w:r>
      <w:r>
        <w:t xml:space="preserve"> — zestaw reguł określających, ile punktów przypada za dany wynik meczu (np. 3/1/0 w piłce nożnej).</w:t>
      </w:r>
    </w:p>
    <w:p w14:paraId="2242C26B" w14:textId="1D2AC782" w:rsidR="00FE07EC" w:rsidRDefault="00FE07EC" w:rsidP="00CA1B78">
      <w:pPr>
        <w:ind w:left="360"/>
      </w:pPr>
      <w:r w:rsidRPr="00FE07EC">
        <w:rPr>
          <w:b/>
          <w:bCs/>
        </w:rPr>
        <w:t>Swiss System (System szwajcarski)</w:t>
      </w:r>
      <w:r>
        <w:t xml:space="preserve"> — turniej, w którym gracze są dobierani według bieżących wyników tak, aby łączyć graczy o podobnych osiągnięciach.</w:t>
      </w:r>
    </w:p>
    <w:p w14:paraId="28194EDB" w14:textId="414585C0" w:rsidR="00FE07EC" w:rsidRDefault="00FE07EC" w:rsidP="00CA1B78">
      <w:pPr>
        <w:ind w:left="360"/>
      </w:pPr>
      <w:r w:rsidRPr="00FE07EC">
        <w:rPr>
          <w:b/>
          <w:bCs/>
        </w:rPr>
        <w:t>System rozgrywek (</w:t>
      </w:r>
      <w:proofErr w:type="spellStart"/>
      <w:r w:rsidRPr="00FE07EC">
        <w:rPr>
          <w:b/>
          <w:bCs/>
        </w:rPr>
        <w:t>Tournament</w:t>
      </w:r>
      <w:proofErr w:type="spellEnd"/>
      <w:r w:rsidRPr="00FE07EC">
        <w:rPr>
          <w:b/>
          <w:bCs/>
        </w:rPr>
        <w:t xml:space="preserve"> System)</w:t>
      </w:r>
      <w:r>
        <w:t xml:space="preserve"> — algorytm/zasady parowań i awansów (np. single </w:t>
      </w:r>
      <w:proofErr w:type="spellStart"/>
      <w:r>
        <w:t>elimination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swiss,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>).</w:t>
      </w:r>
    </w:p>
    <w:p w14:paraId="203C1DF5" w14:textId="1C92C854" w:rsidR="00FE07EC" w:rsidRPr="00FE07EC" w:rsidRDefault="00FE07EC" w:rsidP="00CA1B78">
      <w:pPr>
        <w:ind w:left="360"/>
      </w:pPr>
      <w:r w:rsidRPr="00FE07EC">
        <w:rPr>
          <w:b/>
          <w:bCs/>
        </w:rPr>
        <w:t>User / Użytkownik</w:t>
      </w:r>
      <w:r>
        <w:t xml:space="preserve"> — każda osoba posiadająca konto w systemie</w:t>
      </w:r>
      <w:r w:rsidR="00A85333">
        <w:t>,</w:t>
      </w:r>
      <w:r>
        <w:t xml:space="preserve"> posiada przypisaną rolę decydującą o uprawnieniach.</w:t>
      </w:r>
    </w:p>
    <w:sectPr w:rsidR="00FE07EC" w:rsidRPr="00FE07EC" w:rsidSect="006C1A8B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E483A" w14:textId="77777777" w:rsidR="00A07829" w:rsidRDefault="00A07829" w:rsidP="008D4FE0">
      <w:pPr>
        <w:spacing w:after="0" w:line="240" w:lineRule="auto"/>
      </w:pPr>
      <w:r>
        <w:separator/>
      </w:r>
    </w:p>
  </w:endnote>
  <w:endnote w:type="continuationSeparator" w:id="0">
    <w:p w14:paraId="490900C1" w14:textId="77777777" w:rsidR="00A07829" w:rsidRDefault="00A07829" w:rsidP="008D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8FEC" w14:textId="03D3339F" w:rsidR="006C1A8B" w:rsidRDefault="006C1A8B" w:rsidP="006C1A8B">
    <w:pPr>
      <w:pStyle w:val="Stopka"/>
      <w:jc w:val="center"/>
    </w:pPr>
    <w:r>
      <w:t>Katowice,</w:t>
    </w:r>
    <w:r w:rsidR="005C52A1">
      <w:t xml:space="preserve"> 2</w:t>
    </w:r>
    <w:r w:rsidR="007A38E4">
      <w:t>6</w:t>
    </w:r>
    <w:r w:rsidR="005C52A1">
      <w:t xml:space="preserve"> października 2025 r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B831" w14:textId="77777777" w:rsidR="00A07829" w:rsidRDefault="00A07829" w:rsidP="008D4FE0">
      <w:pPr>
        <w:spacing w:after="0" w:line="240" w:lineRule="auto"/>
      </w:pPr>
      <w:r>
        <w:separator/>
      </w:r>
    </w:p>
  </w:footnote>
  <w:footnote w:type="continuationSeparator" w:id="0">
    <w:p w14:paraId="7BA9FE0D" w14:textId="77777777" w:rsidR="00A07829" w:rsidRDefault="00A07829" w:rsidP="008D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C15A" w14:textId="77777777" w:rsidR="006C1A8B" w:rsidRPr="008D4FE0" w:rsidRDefault="006C1A8B" w:rsidP="006C1A8B">
    <w:pPr>
      <w:pStyle w:val="Nagwek"/>
      <w:jc w:val="center"/>
      <w:rPr>
        <w:b/>
        <w:bCs/>
        <w:szCs w:val="24"/>
      </w:rPr>
    </w:pPr>
    <w:r w:rsidRPr="008D4FE0">
      <w:rPr>
        <w:b/>
        <w:bCs/>
        <w:szCs w:val="24"/>
      </w:rPr>
      <w:t>Politechnika Śląska</w:t>
    </w:r>
  </w:p>
  <w:p w14:paraId="55768C8F" w14:textId="66262106" w:rsidR="006C1A8B" w:rsidRDefault="006C1A8B" w:rsidP="006C1A8B">
    <w:pPr>
      <w:pStyle w:val="Nagwek"/>
      <w:jc w:val="center"/>
    </w:pPr>
    <w:r>
      <w:t xml:space="preserve">Wydział Automatyki, Elektroniki </w:t>
    </w:r>
    <w:r w:rsidR="00FE07EC">
      <w:t>i </w:t>
    </w:r>
    <w:r>
      <w:t>Informatyki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0496"/>
    <w:multiLevelType w:val="hybridMultilevel"/>
    <w:tmpl w:val="22BAC5C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A4E2E"/>
    <w:multiLevelType w:val="hybridMultilevel"/>
    <w:tmpl w:val="4E5ED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2F20"/>
    <w:multiLevelType w:val="hybridMultilevel"/>
    <w:tmpl w:val="53D6B77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E55536"/>
    <w:multiLevelType w:val="hybridMultilevel"/>
    <w:tmpl w:val="8196F99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922719"/>
    <w:multiLevelType w:val="hybridMultilevel"/>
    <w:tmpl w:val="6038D67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FB167C"/>
    <w:multiLevelType w:val="hybridMultilevel"/>
    <w:tmpl w:val="7F5C738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A693C6F"/>
    <w:multiLevelType w:val="hybridMultilevel"/>
    <w:tmpl w:val="5360EC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D14588"/>
    <w:multiLevelType w:val="hybridMultilevel"/>
    <w:tmpl w:val="4594D53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8E0AFE"/>
    <w:multiLevelType w:val="hybridMultilevel"/>
    <w:tmpl w:val="DB08800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186593"/>
    <w:multiLevelType w:val="hybridMultilevel"/>
    <w:tmpl w:val="262A95D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5BE691B"/>
    <w:multiLevelType w:val="hybridMultilevel"/>
    <w:tmpl w:val="D720A57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4D45B6"/>
    <w:multiLevelType w:val="hybridMultilevel"/>
    <w:tmpl w:val="205E37C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E8773E"/>
    <w:multiLevelType w:val="hybridMultilevel"/>
    <w:tmpl w:val="B530A39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345665B"/>
    <w:multiLevelType w:val="hybridMultilevel"/>
    <w:tmpl w:val="F06CEFC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3AF65DA"/>
    <w:multiLevelType w:val="hybridMultilevel"/>
    <w:tmpl w:val="579A401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4E25CE0"/>
    <w:multiLevelType w:val="hybridMultilevel"/>
    <w:tmpl w:val="E0D04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67B53"/>
    <w:multiLevelType w:val="multilevel"/>
    <w:tmpl w:val="A516E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6EE6852"/>
    <w:multiLevelType w:val="hybridMultilevel"/>
    <w:tmpl w:val="50D451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B013902"/>
    <w:multiLevelType w:val="hybridMultilevel"/>
    <w:tmpl w:val="7422C4E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0662488"/>
    <w:multiLevelType w:val="hybridMultilevel"/>
    <w:tmpl w:val="C6949F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47ACF"/>
    <w:multiLevelType w:val="hybridMultilevel"/>
    <w:tmpl w:val="54D6F03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997B06"/>
    <w:multiLevelType w:val="hybridMultilevel"/>
    <w:tmpl w:val="C184559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CE62051"/>
    <w:multiLevelType w:val="hybridMultilevel"/>
    <w:tmpl w:val="09EE512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8183C6C"/>
    <w:multiLevelType w:val="hybridMultilevel"/>
    <w:tmpl w:val="7DEEA65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8D33CD"/>
    <w:multiLevelType w:val="hybridMultilevel"/>
    <w:tmpl w:val="F4B4630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ED317C"/>
    <w:multiLevelType w:val="hybridMultilevel"/>
    <w:tmpl w:val="551684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AC4CE1"/>
    <w:multiLevelType w:val="hybridMultilevel"/>
    <w:tmpl w:val="5502A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E63A5"/>
    <w:multiLevelType w:val="hybridMultilevel"/>
    <w:tmpl w:val="EF68137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201297"/>
    <w:multiLevelType w:val="hybridMultilevel"/>
    <w:tmpl w:val="CA70E0E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586320"/>
    <w:multiLevelType w:val="hybridMultilevel"/>
    <w:tmpl w:val="11C057F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6E1762B"/>
    <w:multiLevelType w:val="hybridMultilevel"/>
    <w:tmpl w:val="253EFF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3958">
    <w:abstractNumId w:val="19"/>
  </w:num>
  <w:num w:numId="2" w16cid:durableId="1522082618">
    <w:abstractNumId w:val="30"/>
  </w:num>
  <w:num w:numId="3" w16cid:durableId="1825587527">
    <w:abstractNumId w:val="15"/>
  </w:num>
  <w:num w:numId="4" w16cid:durableId="906770342">
    <w:abstractNumId w:val="26"/>
  </w:num>
  <w:num w:numId="5" w16cid:durableId="1576745408">
    <w:abstractNumId w:val="16"/>
  </w:num>
  <w:num w:numId="6" w16cid:durableId="480925892">
    <w:abstractNumId w:val="1"/>
  </w:num>
  <w:num w:numId="7" w16cid:durableId="822308024">
    <w:abstractNumId w:val="7"/>
  </w:num>
  <w:num w:numId="8" w16cid:durableId="882253750">
    <w:abstractNumId w:val="9"/>
  </w:num>
  <w:num w:numId="9" w16cid:durableId="1859349726">
    <w:abstractNumId w:val="18"/>
  </w:num>
  <w:num w:numId="10" w16cid:durableId="1515802166">
    <w:abstractNumId w:val="10"/>
  </w:num>
  <w:num w:numId="11" w16cid:durableId="1816028696">
    <w:abstractNumId w:val="27"/>
  </w:num>
  <w:num w:numId="12" w16cid:durableId="1630358783">
    <w:abstractNumId w:val="5"/>
  </w:num>
  <w:num w:numId="13" w16cid:durableId="789714173">
    <w:abstractNumId w:val="21"/>
  </w:num>
  <w:num w:numId="14" w16cid:durableId="75515605">
    <w:abstractNumId w:val="4"/>
  </w:num>
  <w:num w:numId="15" w16cid:durableId="190076449">
    <w:abstractNumId w:val="24"/>
  </w:num>
  <w:num w:numId="16" w16cid:durableId="241063087">
    <w:abstractNumId w:val="29"/>
  </w:num>
  <w:num w:numId="17" w16cid:durableId="1997301708">
    <w:abstractNumId w:val="11"/>
  </w:num>
  <w:num w:numId="18" w16cid:durableId="164438093">
    <w:abstractNumId w:val="20"/>
  </w:num>
  <w:num w:numId="19" w16cid:durableId="2137602643">
    <w:abstractNumId w:val="12"/>
  </w:num>
  <w:num w:numId="20" w16cid:durableId="674765536">
    <w:abstractNumId w:val="17"/>
  </w:num>
  <w:num w:numId="21" w16cid:durableId="1966160063">
    <w:abstractNumId w:val="14"/>
  </w:num>
  <w:num w:numId="22" w16cid:durableId="921570149">
    <w:abstractNumId w:val="22"/>
  </w:num>
  <w:num w:numId="23" w16cid:durableId="1048914633">
    <w:abstractNumId w:val="3"/>
  </w:num>
  <w:num w:numId="24" w16cid:durableId="599486638">
    <w:abstractNumId w:val="0"/>
  </w:num>
  <w:num w:numId="25" w16cid:durableId="250745300">
    <w:abstractNumId w:val="8"/>
  </w:num>
  <w:num w:numId="26" w16cid:durableId="1167940407">
    <w:abstractNumId w:val="2"/>
  </w:num>
  <w:num w:numId="27" w16cid:durableId="86004710">
    <w:abstractNumId w:val="28"/>
  </w:num>
  <w:num w:numId="28" w16cid:durableId="950940824">
    <w:abstractNumId w:val="23"/>
  </w:num>
  <w:num w:numId="29" w16cid:durableId="1156140928">
    <w:abstractNumId w:val="6"/>
  </w:num>
  <w:num w:numId="30" w16cid:durableId="417411400">
    <w:abstractNumId w:val="13"/>
  </w:num>
  <w:num w:numId="31" w16cid:durableId="12592166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99"/>
    <w:rsid w:val="0002240D"/>
    <w:rsid w:val="00071E85"/>
    <w:rsid w:val="000B1E99"/>
    <w:rsid w:val="00177CEB"/>
    <w:rsid w:val="001923C3"/>
    <w:rsid w:val="001D6DB8"/>
    <w:rsid w:val="00237DB6"/>
    <w:rsid w:val="00240161"/>
    <w:rsid w:val="00272ED0"/>
    <w:rsid w:val="00305BCE"/>
    <w:rsid w:val="00321215"/>
    <w:rsid w:val="00384325"/>
    <w:rsid w:val="003D6203"/>
    <w:rsid w:val="003E6F3D"/>
    <w:rsid w:val="005A473F"/>
    <w:rsid w:val="005C52A1"/>
    <w:rsid w:val="006021E1"/>
    <w:rsid w:val="00647263"/>
    <w:rsid w:val="006C1A8B"/>
    <w:rsid w:val="006D7220"/>
    <w:rsid w:val="00726679"/>
    <w:rsid w:val="00774D19"/>
    <w:rsid w:val="00790A4A"/>
    <w:rsid w:val="007A38E4"/>
    <w:rsid w:val="008D4FE0"/>
    <w:rsid w:val="008F08A7"/>
    <w:rsid w:val="00900A34"/>
    <w:rsid w:val="00934178"/>
    <w:rsid w:val="00974C2D"/>
    <w:rsid w:val="009D21C2"/>
    <w:rsid w:val="00A07829"/>
    <w:rsid w:val="00A12A3B"/>
    <w:rsid w:val="00A7571F"/>
    <w:rsid w:val="00A85333"/>
    <w:rsid w:val="00B43B6D"/>
    <w:rsid w:val="00BC5337"/>
    <w:rsid w:val="00C14D03"/>
    <w:rsid w:val="00C223C0"/>
    <w:rsid w:val="00CA1B78"/>
    <w:rsid w:val="00D00332"/>
    <w:rsid w:val="00D45ECE"/>
    <w:rsid w:val="00D56AFB"/>
    <w:rsid w:val="00D67492"/>
    <w:rsid w:val="00E65098"/>
    <w:rsid w:val="00FB2EC5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3416"/>
  <w15:chartTrackingRefBased/>
  <w15:docId w15:val="{1827B509-18D5-4C3B-858A-D1C7C06C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1E85"/>
    <w:rPr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A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CA1B78"/>
    <w:pPr>
      <w:keepNext/>
      <w:keepLines/>
      <w:numPr>
        <w:ilvl w:val="1"/>
        <w:numId w:val="5"/>
      </w:numPr>
      <w:spacing w:before="160" w:after="80"/>
      <w:ind w:left="857" w:hanging="505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B7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4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1B78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A1B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A1B78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4FE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4FE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4F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4F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4F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4F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4F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4F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4FE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4FE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4FE0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FE0"/>
  </w:style>
  <w:style w:type="paragraph" w:styleId="Stopka">
    <w:name w:val="footer"/>
    <w:basedOn w:val="Normalny"/>
    <w:link w:val="StopkaZnak"/>
    <w:uiPriority w:val="99"/>
    <w:unhideWhenUsed/>
    <w:rsid w:val="008D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FE0"/>
  </w:style>
  <w:style w:type="table" w:styleId="Tabela-Siatka">
    <w:name w:val="Table Grid"/>
    <w:basedOn w:val="Standardowy"/>
    <w:uiPriority w:val="39"/>
    <w:rsid w:val="006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A38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A38E4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3843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m311399@student.polsl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%20IO\docs\pl\System_Rozgrywek_Turniejowych_Projekt_Szablon_PL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System_Rozgrywek_Turniejowych_Projekt_Szablon_PL.dotx</Template>
  <TotalTime>149</TotalTime>
  <Pages>9</Pages>
  <Words>1948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piotr.maj</dc:creator>
  <cp:keywords/>
  <dc:description/>
  <cp:lastModifiedBy>Adrian Suchenia (as311432)</cp:lastModifiedBy>
  <cp:revision>10</cp:revision>
  <cp:lastPrinted>2025-10-26T15:48:00Z</cp:lastPrinted>
  <dcterms:created xsi:type="dcterms:W3CDTF">2025-10-26T13:24:00Z</dcterms:created>
  <dcterms:modified xsi:type="dcterms:W3CDTF">2025-10-27T18:42:00Z</dcterms:modified>
</cp:coreProperties>
</file>